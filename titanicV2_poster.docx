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EEBF7" w:themeColor="accent1" w:themeTint="33"/>
  <w:body>
    <w:p w14:paraId="1012995A">
      <w:pPr>
        <w:jc w:val="center"/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36"/>
          <w:szCs w:val="36"/>
          <w:lang w:val="en-US"/>
        </w:rPr>
      </w:pPr>
      <w:r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36"/>
          <w:szCs w:val="36"/>
          <w:lang w:val="en-US"/>
        </w:rPr>
        <w:t>Dự Đoán Khả Năng Sống Sót Thảm Họa Titanic Bằng Machine Learning</w:t>
      </w:r>
    </w:p>
    <w:p w14:paraId="6B171D21">
      <w:pPr>
        <w:jc w:val="center"/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24"/>
          <w:szCs w:val="24"/>
          <w:lang w:val="en-US"/>
        </w:rPr>
      </w:pPr>
      <w:r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24"/>
          <w:szCs w:val="24"/>
          <w:lang w:val="en-US"/>
        </w:rPr>
        <w:t>- Nguyễn Tuấn Đạt, Châu Hải Đăng, Trần Đại Thắng -</w:t>
      </w:r>
    </w:p>
    <w:p w14:paraId="57309356">
      <w:pPr>
        <w:jc w:val="center"/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24"/>
          <w:szCs w:val="24"/>
          <w:lang w:val="en-US"/>
        </w:rPr>
        <w:sectPr>
          <w:pgSz w:w="16838" w:h="11906" w:orient="landscape"/>
          <w:pgMar w:top="360" w:right="360" w:bottom="360" w:left="360" w:header="720" w:footer="720" w:gutter="0"/>
          <w:pgBorders>
            <w:top w:val="dashDotStroked" w:color="1F4E79" w:sz="48" w:space="1"/>
            <w:left w:val="dashDotStroked" w:color="1F4E79" w:sz="48" w:space="4"/>
            <w:bottom w:val="dashDotStroked" w:color="1F4E79" w:sz="48" w:space="1"/>
            <w:right w:val="dashDotStroked" w:color="1F4E79" w:sz="48" w:space="4"/>
          </w:pgBorders>
          <w:cols w:space="0" w:num="1"/>
          <w:rtlGutter w:val="0"/>
          <w:docGrid w:linePitch="360" w:charSpace="0"/>
        </w:sectPr>
      </w:pPr>
    </w:p>
    <w:p w14:paraId="42E26D89">
      <w:pPr>
        <w:jc w:val="both"/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24"/>
          <w:szCs w:val="24"/>
          <w:lang w:val="en-US"/>
        </w:rPr>
      </w:pPr>
    </w:p>
    <w:p w14:paraId="6334A774">
      <w:pPr>
        <w:jc w:val="center"/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28"/>
          <w:szCs w:val="28"/>
          <w:lang w:val="en-US"/>
        </w:rPr>
        <w:t>Problem Review</w:t>
      </w:r>
    </w:p>
    <w:p w14:paraId="4F9425E8">
      <w:pPr>
        <w:jc w:val="center"/>
        <w:rPr>
          <w:rFonts w:hint="default" w:ascii="MS Reference Sans Serif" w:hAnsi="MS Reference Sans Serif" w:cs="MS Reference Sans Serif"/>
          <w:b w:val="0"/>
          <w:bCs w:val="0"/>
          <w:color w:val="2E75B6" w:themeColor="accent1" w:themeShade="BF"/>
          <w:sz w:val="24"/>
          <w:szCs w:val="24"/>
          <w:lang w:val="en-US"/>
        </w:rPr>
      </w:pPr>
      <w:r>
        <w:rPr>
          <w:rFonts w:hint="default" w:ascii="MS Reference Sans Serif" w:hAnsi="MS Reference Sans Serif" w:cs="MS Reference Sans Serif"/>
          <w:b w:val="0"/>
          <w:bCs w:val="0"/>
          <w:color w:val="2E75B6" w:themeColor="accent1" w:themeShade="BF"/>
          <w:sz w:val="24"/>
          <w:szCs w:val="24"/>
          <w:lang w:val="en-US"/>
        </w:rPr>
        <w:t>Thuộc dạng bài toán phân lớp (Classification)</w:t>
      </w:r>
    </w:p>
    <w:p w14:paraId="1B5628D7">
      <w:pPr>
        <w:jc w:val="both"/>
        <w:rPr>
          <w:rFonts w:hint="default" w:ascii="MS Reference Sans Serif" w:hAnsi="MS Reference Sans Serif" w:cs="MS Reference Sans Serif"/>
          <w:b w:val="0"/>
          <w:bCs w:val="0"/>
          <w:color w:val="2E75B6" w:themeColor="accent1" w:themeShade="BF"/>
          <w:sz w:val="20"/>
          <w:szCs w:val="20"/>
          <w:lang w:val="en-US"/>
        </w:rPr>
      </w:pPr>
      <w:r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20"/>
          <w:szCs w:val="20"/>
          <w:lang w:val="en-US"/>
        </w:rPr>
        <w:t>Input</w:t>
      </w:r>
      <w:r>
        <w:rPr>
          <w:rFonts w:hint="default" w:ascii="MS Reference Sans Serif" w:hAnsi="MS Reference Sans Serif" w:cs="MS Reference Sans Serif"/>
          <w:b w:val="0"/>
          <w:bCs w:val="0"/>
          <w:color w:val="2E75B6" w:themeColor="accent1" w:themeShade="BF"/>
          <w:sz w:val="20"/>
          <w:szCs w:val="20"/>
          <w:lang w:val="en-US"/>
        </w:rPr>
        <w:t>:</w:t>
      </w:r>
    </w:p>
    <w:p w14:paraId="2E269EAB">
      <w:pPr>
        <w:jc w:val="both"/>
        <w:rPr>
          <w:rFonts w:hint="default" w:ascii="MS Reference Sans Serif" w:hAnsi="MS Reference Sans Serif" w:cs="MS Reference Sans Serif"/>
          <w:b w:val="0"/>
          <w:bCs w:val="0"/>
          <w:color w:val="2E75B6" w:themeColor="accent1" w:themeShade="BF"/>
          <w:sz w:val="16"/>
          <w:szCs w:val="16"/>
          <w:lang w:val="en-US"/>
        </w:rPr>
      </w:pPr>
      <w:r>
        <w:rPr>
          <w:rFonts w:hint="default" w:ascii="MS Reference Sans Serif" w:hAnsi="MS Reference Sans Serif" w:cs="MS Reference Sans Serif"/>
          <w:b w:val="0"/>
          <w:bCs w:val="0"/>
          <w:color w:val="2E75B6" w:themeColor="accent1" w:themeShade="BF"/>
          <w:sz w:val="24"/>
          <w:szCs w:val="24"/>
          <w:lang w:val="en-US"/>
        </w:rPr>
        <w:tab/>
      </w:r>
      <w:r>
        <w:rPr>
          <w:rFonts w:hint="default" w:ascii="MS Reference Sans Serif" w:hAnsi="MS Reference Sans Serif" w:cs="MS Reference Sans Serif"/>
          <w:b w:val="0"/>
          <w:bCs w:val="0"/>
          <w:color w:val="2E75B6" w:themeColor="accent1" w:themeShade="BF"/>
          <w:sz w:val="16"/>
          <w:szCs w:val="16"/>
          <w:lang w:val="en-US"/>
        </w:rPr>
        <w:t xml:space="preserve">- </w:t>
      </w:r>
      <w:r>
        <w:rPr>
          <w:rFonts w:hint="default" w:ascii="MS Reference Sans Serif" w:hAnsi="MS Reference Sans Serif"/>
          <w:b w:val="0"/>
          <w:bCs w:val="0"/>
          <w:color w:val="2E75B6" w:themeColor="accent1" w:themeShade="BF"/>
          <w:sz w:val="16"/>
          <w:szCs w:val="16"/>
          <w:lang w:val="en-US"/>
        </w:rPr>
        <w:t xml:space="preserve">Dữ liệu hành khách gồm thông tin cá nhân </w:t>
      </w:r>
      <w:r>
        <w:rPr>
          <w:rFonts w:hint="default" w:ascii="MS Reference Sans Serif" w:hAnsi="MS Reference Sans Serif"/>
          <w:b w:val="0"/>
          <w:bCs w:val="0"/>
          <w:color w:val="2E75B6" w:themeColor="accent1" w:themeShade="BF"/>
          <w:sz w:val="16"/>
          <w:szCs w:val="16"/>
          <w:lang w:val="en-US"/>
        </w:rPr>
        <w:tab/>
      </w:r>
      <w:r>
        <w:rPr>
          <w:rFonts w:hint="default" w:ascii="MS Reference Sans Serif" w:hAnsi="MS Reference Sans Serif"/>
          <w:b w:val="0"/>
          <w:bCs w:val="0"/>
          <w:color w:val="2E75B6" w:themeColor="accent1" w:themeShade="BF"/>
          <w:sz w:val="16"/>
          <w:szCs w:val="16"/>
          <w:lang w:val="en-US"/>
        </w:rPr>
        <w:t xml:space="preserve">và vé tàu từ </w:t>
      </w:r>
      <w:r>
        <w:rPr>
          <w:rFonts w:hint="default" w:ascii="MS Reference Sans Serif" w:hAnsi="MS Reference Sans Serif"/>
          <w:b/>
          <w:bCs/>
          <w:color w:val="2E75B6" w:themeColor="accent1" w:themeShade="BF"/>
          <w:sz w:val="16"/>
          <w:szCs w:val="16"/>
          <w:lang w:val="en-US"/>
        </w:rPr>
        <w:t>Kaggle Titanic Dataset</w:t>
      </w:r>
      <w:r>
        <w:rPr>
          <w:rFonts w:hint="default" w:ascii="MS Reference Sans Serif" w:hAnsi="MS Reference Sans Serif"/>
          <w:b w:val="0"/>
          <w:bCs w:val="0"/>
          <w:color w:val="2E75B6" w:themeColor="accent1" w:themeShade="BF"/>
          <w:sz w:val="16"/>
          <w:szCs w:val="16"/>
          <w:lang w:val="en-US"/>
        </w:rPr>
        <w:t>.</w:t>
      </w:r>
    </w:p>
    <w:p w14:paraId="3917710D">
      <w:pPr>
        <w:jc w:val="both"/>
        <w:rPr>
          <w:rFonts w:hint="default" w:ascii="MS Reference Sans Serif" w:hAnsi="MS Reference Sans Serif" w:cs="MS Reference Sans Serif"/>
          <w:b w:val="0"/>
          <w:bCs w:val="0"/>
          <w:color w:val="2E75B6" w:themeColor="accent1" w:themeShade="BF"/>
          <w:sz w:val="20"/>
          <w:szCs w:val="20"/>
          <w:lang w:val="en-US"/>
        </w:rPr>
      </w:pPr>
      <w:r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20"/>
          <w:szCs w:val="20"/>
          <w:lang w:val="en-US"/>
        </w:rPr>
        <w:t>Output</w:t>
      </w:r>
      <w:r>
        <w:rPr>
          <w:rFonts w:hint="default" w:ascii="MS Reference Sans Serif" w:hAnsi="MS Reference Sans Serif" w:cs="MS Reference Sans Serif"/>
          <w:b w:val="0"/>
          <w:bCs w:val="0"/>
          <w:color w:val="2E75B6" w:themeColor="accent1" w:themeShade="BF"/>
          <w:sz w:val="20"/>
          <w:szCs w:val="20"/>
          <w:lang w:val="en-US"/>
        </w:rPr>
        <w:t>:</w:t>
      </w:r>
    </w:p>
    <w:p w14:paraId="3492B075">
      <w:pPr>
        <w:jc w:val="both"/>
        <w:rPr>
          <w:rFonts w:hint="default" w:ascii="MS Reference Sans Serif" w:hAnsi="MS Reference Sans Serif" w:cs="MS Reference Sans Serif"/>
          <w:b w:val="0"/>
          <w:bCs w:val="0"/>
          <w:color w:val="2E75B6" w:themeColor="accent1" w:themeShade="BF"/>
          <w:sz w:val="16"/>
          <w:szCs w:val="16"/>
          <w:lang w:val="en-US"/>
        </w:rPr>
      </w:pPr>
      <w:r>
        <w:rPr>
          <w:rFonts w:hint="default" w:ascii="MS Reference Sans Serif" w:hAnsi="MS Reference Sans Serif" w:cs="MS Reference Sans Serif"/>
          <w:b w:val="0"/>
          <w:bCs w:val="0"/>
          <w:color w:val="2E75B6" w:themeColor="accent1" w:themeShade="BF"/>
          <w:sz w:val="16"/>
          <w:szCs w:val="16"/>
          <w:lang w:val="en-US"/>
        </w:rPr>
        <w:tab/>
      </w:r>
      <w:r>
        <w:rPr>
          <w:rFonts w:hint="default" w:ascii="MS Reference Sans Serif" w:hAnsi="MS Reference Sans Serif" w:cs="MS Reference Sans Serif"/>
          <w:b w:val="0"/>
          <w:bCs w:val="0"/>
          <w:color w:val="2E75B6" w:themeColor="accent1" w:themeShade="BF"/>
          <w:sz w:val="16"/>
          <w:szCs w:val="16"/>
          <w:lang w:val="en-US"/>
        </w:rPr>
        <w:t>- Khả năng sống sót của của hành khách (0 hay 1).</w:t>
      </w:r>
    </w:p>
    <w:p w14:paraId="678FAA03">
      <w:pPr>
        <w:jc w:val="both"/>
        <w:rPr>
          <w:rFonts w:hint="default" w:ascii="MS Reference Sans Serif" w:hAnsi="MS Reference Sans Serif" w:cs="MS Reference Sans Serif"/>
          <w:b w:val="0"/>
          <w:bCs w:val="0"/>
          <w:color w:val="2E75B6" w:themeColor="accent1" w:themeShade="BF"/>
          <w:sz w:val="20"/>
          <w:szCs w:val="20"/>
          <w:lang w:val="en-US"/>
        </w:rPr>
      </w:pPr>
      <w:r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20"/>
          <w:szCs w:val="20"/>
          <w:lang w:val="en-US"/>
        </w:rPr>
        <w:t>Notice</w:t>
      </w:r>
      <w:r>
        <w:rPr>
          <w:rFonts w:hint="default" w:ascii="MS Reference Sans Serif" w:hAnsi="MS Reference Sans Serif" w:cs="MS Reference Sans Serif"/>
          <w:b w:val="0"/>
          <w:bCs w:val="0"/>
          <w:color w:val="2E75B6" w:themeColor="accent1" w:themeShade="BF"/>
          <w:sz w:val="20"/>
          <w:szCs w:val="20"/>
          <w:lang w:val="en-US"/>
        </w:rPr>
        <w:t>:</w:t>
      </w:r>
    </w:p>
    <w:p w14:paraId="39824EC7">
      <w:pPr>
        <w:jc w:val="both"/>
        <w:rPr>
          <w:rFonts w:hint="default" w:ascii="MS Reference Sans Serif" w:hAnsi="MS Reference Sans Serif" w:cs="MS Reference Sans Serif"/>
          <w:b w:val="0"/>
          <w:bCs w:val="0"/>
          <w:color w:val="2E75B6" w:themeColor="accent1" w:themeShade="BF"/>
          <w:sz w:val="16"/>
          <w:szCs w:val="16"/>
          <w:lang w:val="en-US"/>
        </w:rPr>
      </w:pPr>
      <w:r>
        <w:rPr>
          <w:rFonts w:hint="default" w:ascii="MS Reference Sans Serif" w:hAnsi="MS Reference Sans Serif" w:cs="MS Reference Sans Serif"/>
          <w:b w:val="0"/>
          <w:bCs w:val="0"/>
          <w:color w:val="2E75B6" w:themeColor="accent1" w:themeShade="BF"/>
          <w:sz w:val="16"/>
          <w:szCs w:val="16"/>
          <w:lang w:val="en-US"/>
        </w:rPr>
        <w:tab/>
      </w:r>
      <w:r>
        <w:rPr>
          <w:rFonts w:hint="default" w:ascii="MS Reference Sans Serif" w:hAnsi="MS Reference Sans Serif" w:cs="MS Reference Sans Serif"/>
          <w:b w:val="0"/>
          <w:bCs w:val="0"/>
          <w:color w:val="2E75B6" w:themeColor="accent1" w:themeShade="BF"/>
          <w:sz w:val="16"/>
          <w:szCs w:val="16"/>
          <w:lang w:val="en-US"/>
        </w:rPr>
        <w:t xml:space="preserve">- Tập dữ liệu bị thiếu, mất mát và nhiễu. Cần tiền xử </w:t>
      </w:r>
      <w:r>
        <w:rPr>
          <w:rFonts w:hint="default" w:ascii="MS Reference Sans Serif" w:hAnsi="MS Reference Sans Serif" w:cs="MS Reference Sans Serif"/>
          <w:b w:val="0"/>
          <w:bCs w:val="0"/>
          <w:color w:val="2E75B6" w:themeColor="accent1" w:themeShade="BF"/>
          <w:sz w:val="16"/>
          <w:szCs w:val="16"/>
          <w:lang w:val="en-US"/>
        </w:rPr>
        <w:tab/>
      </w:r>
      <w:r>
        <w:rPr>
          <w:rFonts w:hint="default" w:ascii="MS Reference Sans Serif" w:hAnsi="MS Reference Sans Serif" w:cs="MS Reference Sans Serif"/>
          <w:b w:val="0"/>
          <w:bCs w:val="0"/>
          <w:color w:val="2E75B6" w:themeColor="accent1" w:themeShade="BF"/>
          <w:sz w:val="16"/>
          <w:szCs w:val="16"/>
          <w:lang w:val="en-US"/>
        </w:rPr>
        <w:t>lí và phân tích đặc trưng.</w:t>
      </w:r>
    </w:p>
    <w:p w14:paraId="2A8D6206">
      <w:pPr>
        <w:jc w:val="both"/>
        <w:rPr>
          <w:rFonts w:hint="default" w:ascii="MS Reference Sans Serif" w:hAnsi="MS Reference Sans Serif" w:cs="MS Reference Sans Serif"/>
          <w:b w:val="0"/>
          <w:bCs w:val="0"/>
          <w:color w:val="2E75B6" w:themeColor="accent1" w:themeShade="BF"/>
          <w:sz w:val="20"/>
          <w:szCs w:val="20"/>
          <w:lang w:val="en-US"/>
        </w:rPr>
      </w:pPr>
    </w:p>
    <w:p w14:paraId="4F2806B4">
      <w:pPr>
        <w:jc w:val="center"/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28"/>
          <w:szCs w:val="28"/>
          <w:lang w:val="en-US"/>
        </w:rPr>
        <w:t>Dataset</w:t>
      </w:r>
    </w:p>
    <w:p w14:paraId="4250C65A">
      <w:pPr>
        <w:jc w:val="both"/>
        <w:rPr>
          <w:rFonts w:hint="default" w:ascii="MS Reference Sans Serif" w:hAnsi="MS Reference Sans Serif"/>
          <w:b w:val="0"/>
          <w:bCs w:val="0"/>
          <w:color w:val="2E75B6" w:themeColor="accent1" w:themeShade="BF"/>
          <w:sz w:val="24"/>
          <w:szCs w:val="24"/>
          <w:lang w:val="en-US"/>
        </w:rPr>
      </w:pPr>
      <w:r>
        <w:rPr>
          <w:rFonts w:hint="default" w:ascii="MS Reference Sans Serif" w:hAnsi="MS Reference Sans Serif"/>
          <w:b/>
          <w:bCs/>
          <w:color w:val="2E75B6" w:themeColor="accent1" w:themeShade="BF"/>
          <w:sz w:val="24"/>
          <w:szCs w:val="24"/>
          <w:lang w:val="en-US"/>
        </w:rPr>
        <w:t>Source:</w:t>
      </w:r>
      <w:r>
        <w:rPr>
          <w:rFonts w:hint="default" w:ascii="MS Reference Sans Serif" w:hAnsi="MS Reference Sans Serif"/>
          <w:b w:val="0"/>
          <w:bCs w:val="0"/>
          <w:color w:val="2E75B6" w:themeColor="accent1" w:themeShade="BF"/>
          <w:sz w:val="24"/>
          <w:szCs w:val="24"/>
          <w:lang w:val="en-US"/>
        </w:rPr>
        <w:t xml:space="preserve"> </w:t>
      </w:r>
    </w:p>
    <w:p w14:paraId="15BD6CAB">
      <w:pPr>
        <w:ind w:firstLine="720" w:firstLineChars="0"/>
        <w:jc w:val="both"/>
        <w:rPr>
          <w:rFonts w:hint="default" w:ascii="MS Reference Sans Serif" w:hAnsi="MS Reference Sans Serif"/>
          <w:b w:val="0"/>
          <w:bCs w:val="0"/>
          <w:color w:val="2E75B6" w:themeColor="accent1" w:themeShade="BF"/>
          <w:sz w:val="16"/>
          <w:szCs w:val="16"/>
          <w:lang w:val="en-US"/>
        </w:rPr>
      </w:pPr>
      <w:r>
        <w:rPr>
          <w:rFonts w:hint="default" w:ascii="MS Reference Sans Serif" w:hAnsi="MS Reference Sans Serif"/>
          <w:b w:val="0"/>
          <w:bCs w:val="0"/>
          <w:color w:val="2E75B6" w:themeColor="accent1" w:themeShade="BF"/>
          <w:sz w:val="16"/>
          <w:szCs w:val="16"/>
          <w:lang w:val="en-US"/>
        </w:rPr>
        <w:t>- Kaggle – Titanic: Machine Learning from Disaster.</w:t>
      </w:r>
    </w:p>
    <w:p w14:paraId="6F578BB9">
      <w:pPr>
        <w:rPr>
          <w:rFonts w:hint="default" w:ascii="MS Reference Sans Serif" w:hAnsi="MS Reference Sans Serif"/>
          <w:b w:val="0"/>
          <w:bCs w:val="0"/>
          <w:color w:val="2E75B6" w:themeColor="accent1" w:themeShade="BF"/>
          <w:sz w:val="16"/>
          <w:szCs w:val="16"/>
          <w:lang w:val="en-US"/>
        </w:rPr>
      </w:pPr>
      <w:r>
        <w:rPr>
          <w:rFonts w:hint="default" w:ascii="MS Reference Sans Serif" w:hAnsi="MS Reference Sans Serif"/>
          <w:b w:val="0"/>
          <w:bCs w:val="0"/>
          <w:color w:val="2E75B6" w:themeColor="accent1" w:themeShade="BF"/>
          <w:sz w:val="16"/>
          <w:szCs w:val="16"/>
          <w:lang w:val="en-US"/>
        </w:rPr>
        <w:fldChar w:fldCharType="begin"/>
      </w:r>
      <w:r>
        <w:rPr>
          <w:rFonts w:hint="default" w:ascii="MS Reference Sans Serif" w:hAnsi="MS Reference Sans Serif"/>
          <w:b w:val="0"/>
          <w:bCs w:val="0"/>
          <w:color w:val="2E75B6" w:themeColor="accent1" w:themeShade="BF"/>
          <w:sz w:val="16"/>
          <w:szCs w:val="16"/>
          <w:lang w:val="en-US"/>
        </w:rPr>
        <w:instrText xml:space="preserve"> HYPERLINK "https://www.kaggle.com/competitions/titanic/data" </w:instrText>
      </w:r>
      <w:r>
        <w:rPr>
          <w:rFonts w:hint="default" w:ascii="MS Reference Sans Serif" w:hAnsi="MS Reference Sans Serif"/>
          <w:b w:val="0"/>
          <w:bCs w:val="0"/>
          <w:color w:val="2E75B6" w:themeColor="accent1" w:themeShade="BF"/>
          <w:sz w:val="16"/>
          <w:szCs w:val="16"/>
          <w:lang w:val="en-US"/>
        </w:rPr>
        <w:fldChar w:fldCharType="separate"/>
      </w:r>
      <w:r>
        <w:rPr>
          <w:rStyle w:val="4"/>
          <w:rFonts w:hint="default" w:ascii="MS Reference Sans Serif" w:hAnsi="MS Reference Sans Serif"/>
          <w:b w:val="0"/>
          <w:bCs w:val="0"/>
          <w:sz w:val="16"/>
          <w:szCs w:val="16"/>
          <w:lang w:val="en-US"/>
        </w:rPr>
        <w:t>https://www.kaggle.com/competitions/titanic/data</w:t>
      </w:r>
      <w:r>
        <w:rPr>
          <w:rFonts w:hint="default" w:ascii="MS Reference Sans Serif" w:hAnsi="MS Reference Sans Serif"/>
          <w:b w:val="0"/>
          <w:bCs w:val="0"/>
          <w:color w:val="2E75B6" w:themeColor="accent1" w:themeShade="BF"/>
          <w:sz w:val="16"/>
          <w:szCs w:val="16"/>
          <w:lang w:val="en-US"/>
        </w:rPr>
        <w:fldChar w:fldCharType="end"/>
      </w:r>
    </w:p>
    <w:tbl>
      <w:tblPr>
        <w:tblStyle w:val="5"/>
        <w:tblW w:w="4939" w:type="pct"/>
        <w:jc w:val="center"/>
        <w:tblBorders>
          <w:top w:val="single" w:color="1E4D78" w:themeColor="accent1" w:themeShade="7F" w:sz="12" w:space="0"/>
          <w:left w:val="single" w:color="1E4D78" w:themeColor="accent1" w:themeShade="7F" w:sz="12" w:space="0"/>
          <w:bottom w:val="single" w:color="1E4D78" w:themeColor="accent1" w:themeShade="7F" w:sz="12" w:space="0"/>
          <w:right w:val="single" w:color="1E4D78" w:themeColor="accent1" w:themeShade="7F" w:sz="12" w:space="0"/>
          <w:insideH w:val="single" w:color="1E4D78" w:themeColor="accent1" w:themeShade="7F" w:sz="12" w:space="0"/>
          <w:insideV w:val="single" w:color="1E4D78" w:themeColor="accent1" w:themeShade="7F" w:sz="12" w:space="0"/>
        </w:tblBorders>
        <w:shd w:val="clear" w:color="auto" w:fill="BDD6EE" w:themeFill="accent1" w:themeFillTint="6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952"/>
        <w:gridCol w:w="631"/>
        <w:gridCol w:w="814"/>
        <w:gridCol w:w="1019"/>
        <w:gridCol w:w="865"/>
      </w:tblGrid>
      <w:tr w14:paraId="0CBF8560">
        <w:tblPrEx>
          <w:tblBorders>
            <w:top w:val="single" w:color="1E4D78" w:themeColor="accent1" w:themeShade="7F" w:sz="12" w:space="0"/>
            <w:left w:val="single" w:color="1E4D78" w:themeColor="accent1" w:themeShade="7F" w:sz="12" w:space="0"/>
            <w:bottom w:val="single" w:color="1E4D78" w:themeColor="accent1" w:themeShade="7F" w:sz="12" w:space="0"/>
            <w:right w:val="single" w:color="1E4D78" w:themeColor="accent1" w:themeShade="7F" w:sz="12" w:space="0"/>
            <w:insideH w:val="single" w:color="1E4D78" w:themeColor="accent1" w:themeShade="7F" w:sz="12" w:space="0"/>
            <w:insideV w:val="single" w:color="1E4D78" w:themeColor="accent1" w:themeShade="7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59" w:type="pct"/>
            <w:tcBorders>
              <w:tl2br w:val="nil"/>
              <w:tr2bl w:val="nil"/>
            </w:tcBorders>
            <w:shd w:val="clear" w:color="auto" w:fill="9CC2E5" w:themeFill="accent1" w:themeFillTint="99"/>
          </w:tcPr>
          <w:p w14:paraId="537BC147">
            <w:pPr>
              <w:widowControl w:val="0"/>
              <w:jc w:val="left"/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Embarked</w:t>
            </w:r>
          </w:p>
        </w:tc>
        <w:tc>
          <w:tcPr>
            <w:tcW w:w="920" w:type="pct"/>
            <w:tcBorders>
              <w:tl2br w:val="nil"/>
              <w:tr2bl w:val="nil"/>
            </w:tcBorders>
            <w:shd w:val="clear" w:color="auto" w:fill="BDD6EE" w:themeFill="accent1" w:themeFillTint="66"/>
          </w:tcPr>
          <w:p w14:paraId="2B95576F">
            <w:pPr>
              <w:widowControl w:val="0"/>
              <w:jc w:val="left"/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Bến khởi hành</w:t>
            </w:r>
          </w:p>
        </w:tc>
        <w:tc>
          <w:tcPr>
            <w:tcW w:w="610" w:type="pct"/>
            <w:tcBorders>
              <w:tl2br w:val="nil"/>
              <w:tr2bl w:val="nil"/>
            </w:tcBorders>
            <w:shd w:val="clear" w:color="auto" w:fill="9CC2E5" w:themeFill="accent1" w:themeFillTint="99"/>
            <w:vAlign w:val="top"/>
          </w:tcPr>
          <w:p w14:paraId="241B5108">
            <w:pPr>
              <w:widowControl w:val="0"/>
              <w:jc w:val="left"/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Parch</w:t>
            </w:r>
          </w:p>
        </w:tc>
        <w:tc>
          <w:tcPr>
            <w:tcW w:w="787" w:type="pct"/>
            <w:tcBorders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 w14:paraId="505D96AB">
            <w:pPr>
              <w:widowControl w:val="0"/>
              <w:jc w:val="left"/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 xml:space="preserve">Cha mẹ, Con cái </w:t>
            </w:r>
          </w:p>
        </w:tc>
        <w:tc>
          <w:tcPr>
            <w:tcW w:w="985" w:type="pct"/>
            <w:tcBorders>
              <w:tl2br w:val="nil"/>
              <w:tr2bl w:val="nil"/>
            </w:tcBorders>
            <w:shd w:val="clear" w:color="auto" w:fill="9CC2E5" w:themeFill="accent1" w:themeFillTint="99"/>
          </w:tcPr>
          <w:p w14:paraId="16E5B936">
            <w:pPr>
              <w:widowControl w:val="0"/>
              <w:jc w:val="left"/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SibSp</w:t>
            </w:r>
          </w:p>
        </w:tc>
        <w:tc>
          <w:tcPr>
            <w:tcW w:w="836" w:type="pct"/>
            <w:tcBorders>
              <w:tl2br w:val="nil"/>
              <w:tr2bl w:val="nil"/>
            </w:tcBorders>
            <w:shd w:val="clear" w:color="auto" w:fill="BDD6EE" w:themeFill="accent1" w:themeFillTint="66"/>
          </w:tcPr>
          <w:p w14:paraId="31BF8179">
            <w:pPr>
              <w:widowControl w:val="0"/>
              <w:jc w:val="left"/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Anh, chị, em và họ hàng</w:t>
            </w:r>
          </w:p>
        </w:tc>
      </w:tr>
      <w:tr w14:paraId="6238789C">
        <w:tblPrEx>
          <w:tblBorders>
            <w:top w:val="single" w:color="1E4D78" w:themeColor="accent1" w:themeShade="7F" w:sz="12" w:space="0"/>
            <w:left w:val="single" w:color="1E4D78" w:themeColor="accent1" w:themeShade="7F" w:sz="12" w:space="0"/>
            <w:bottom w:val="single" w:color="1E4D78" w:themeColor="accent1" w:themeShade="7F" w:sz="12" w:space="0"/>
            <w:right w:val="single" w:color="1E4D78" w:themeColor="accent1" w:themeShade="7F" w:sz="12" w:space="0"/>
            <w:insideH w:val="single" w:color="1E4D78" w:themeColor="accent1" w:themeShade="7F" w:sz="12" w:space="0"/>
            <w:insideV w:val="single" w:color="1E4D78" w:themeColor="accent1" w:themeShade="7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59" w:type="pct"/>
            <w:tcBorders>
              <w:tl2br w:val="nil"/>
              <w:tr2bl w:val="nil"/>
            </w:tcBorders>
            <w:shd w:val="clear" w:color="auto" w:fill="9CC2E5" w:themeFill="accent1" w:themeFillTint="99"/>
          </w:tcPr>
          <w:p w14:paraId="3DE6DB78">
            <w:pPr>
              <w:widowControl w:val="0"/>
              <w:jc w:val="left"/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PClass</w:t>
            </w:r>
          </w:p>
        </w:tc>
        <w:tc>
          <w:tcPr>
            <w:tcW w:w="920" w:type="pct"/>
            <w:tcBorders>
              <w:tl2br w:val="nil"/>
              <w:tr2bl w:val="nil"/>
            </w:tcBorders>
            <w:shd w:val="clear" w:color="auto" w:fill="BDD6EE" w:themeFill="accent1" w:themeFillTint="66"/>
          </w:tcPr>
          <w:p w14:paraId="53C3B4E1">
            <w:pPr>
              <w:widowControl w:val="0"/>
              <w:jc w:val="left"/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Hạng khoa</w:t>
            </w:r>
          </w:p>
        </w:tc>
        <w:tc>
          <w:tcPr>
            <w:tcW w:w="610" w:type="pct"/>
            <w:tcBorders>
              <w:tl2br w:val="nil"/>
              <w:tr2bl w:val="nil"/>
            </w:tcBorders>
            <w:shd w:val="clear" w:color="auto" w:fill="9CC2E5" w:themeFill="accent1" w:themeFillTint="99"/>
          </w:tcPr>
          <w:p w14:paraId="31449B45">
            <w:pPr>
              <w:widowControl w:val="0"/>
              <w:jc w:val="left"/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Fare</w:t>
            </w:r>
          </w:p>
        </w:tc>
        <w:tc>
          <w:tcPr>
            <w:tcW w:w="787" w:type="pct"/>
            <w:tcBorders>
              <w:tl2br w:val="nil"/>
              <w:tr2bl w:val="nil"/>
            </w:tcBorders>
            <w:shd w:val="clear" w:color="auto" w:fill="BDD6EE" w:themeFill="accent1" w:themeFillTint="66"/>
          </w:tcPr>
          <w:p w14:paraId="06EBBAF1">
            <w:pPr>
              <w:widowControl w:val="0"/>
              <w:jc w:val="left"/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Giá vé</w:t>
            </w:r>
          </w:p>
        </w:tc>
        <w:tc>
          <w:tcPr>
            <w:tcW w:w="985" w:type="pct"/>
            <w:tcBorders>
              <w:tl2br w:val="nil"/>
              <w:tr2bl w:val="nil"/>
            </w:tcBorders>
            <w:shd w:val="clear" w:color="auto" w:fill="9CC2E5" w:themeFill="accent1" w:themeFillTint="99"/>
          </w:tcPr>
          <w:p w14:paraId="0B43A635">
            <w:pPr>
              <w:widowControl w:val="0"/>
              <w:jc w:val="left"/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PassengerId</w:t>
            </w:r>
          </w:p>
        </w:tc>
        <w:tc>
          <w:tcPr>
            <w:tcW w:w="836" w:type="pct"/>
            <w:tcBorders>
              <w:tl2br w:val="nil"/>
              <w:tr2bl w:val="nil"/>
            </w:tcBorders>
            <w:shd w:val="clear" w:color="auto" w:fill="BDD6EE" w:themeFill="accent1" w:themeFillTint="66"/>
          </w:tcPr>
          <w:p w14:paraId="07D7333F">
            <w:pPr>
              <w:widowControl w:val="0"/>
              <w:jc w:val="left"/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Mã hành khách</w:t>
            </w:r>
          </w:p>
        </w:tc>
      </w:tr>
      <w:tr w14:paraId="31302EE2">
        <w:tblPrEx>
          <w:tblBorders>
            <w:top w:val="single" w:color="1E4D78" w:themeColor="accent1" w:themeShade="7F" w:sz="12" w:space="0"/>
            <w:left w:val="single" w:color="1E4D78" w:themeColor="accent1" w:themeShade="7F" w:sz="12" w:space="0"/>
            <w:bottom w:val="single" w:color="1E4D78" w:themeColor="accent1" w:themeShade="7F" w:sz="12" w:space="0"/>
            <w:right w:val="single" w:color="1E4D78" w:themeColor="accent1" w:themeShade="7F" w:sz="12" w:space="0"/>
            <w:insideH w:val="single" w:color="1E4D78" w:themeColor="accent1" w:themeShade="7F" w:sz="12" w:space="0"/>
            <w:insideV w:val="single" w:color="1E4D78" w:themeColor="accent1" w:themeShade="7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  <w:jc w:val="center"/>
        </w:trPr>
        <w:tc>
          <w:tcPr>
            <w:tcW w:w="859" w:type="pct"/>
            <w:tcBorders>
              <w:tl2br w:val="nil"/>
              <w:tr2bl w:val="nil"/>
            </w:tcBorders>
            <w:shd w:val="clear" w:color="auto" w:fill="9CC2E5" w:themeFill="accent1" w:themeFillTint="99"/>
          </w:tcPr>
          <w:p w14:paraId="743CFB94">
            <w:pPr>
              <w:widowControl w:val="0"/>
              <w:jc w:val="left"/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Age</w:t>
            </w:r>
          </w:p>
        </w:tc>
        <w:tc>
          <w:tcPr>
            <w:tcW w:w="920" w:type="pct"/>
            <w:tcBorders>
              <w:tl2br w:val="nil"/>
              <w:tr2bl w:val="nil"/>
            </w:tcBorders>
            <w:shd w:val="clear" w:color="auto" w:fill="BDD6EE" w:themeFill="accent1" w:themeFillTint="66"/>
          </w:tcPr>
          <w:p w14:paraId="5A86A4F2">
            <w:pPr>
              <w:widowControl w:val="0"/>
              <w:jc w:val="left"/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Tuổi</w:t>
            </w:r>
          </w:p>
        </w:tc>
        <w:tc>
          <w:tcPr>
            <w:tcW w:w="610" w:type="pct"/>
            <w:tcBorders>
              <w:tl2br w:val="nil"/>
              <w:tr2bl w:val="nil"/>
            </w:tcBorders>
            <w:shd w:val="clear" w:color="auto" w:fill="9CC2E5" w:themeFill="accent1" w:themeFillTint="99"/>
            <w:vAlign w:val="top"/>
          </w:tcPr>
          <w:p w14:paraId="09D2F3E2">
            <w:pPr>
              <w:widowControl w:val="0"/>
              <w:jc w:val="left"/>
              <w:rPr>
                <w:rFonts w:hint="default" w:ascii="MS Reference Sans Serif" w:hAnsi="MS Reference Sans Serif" w:cs="MS Reference Sans Serif" w:eastAsiaTheme="minorEastAsia"/>
                <w:color w:val="1F4E79" w:themeColor="accent1" w:themeShade="80"/>
                <w:sz w:val="13"/>
                <w:szCs w:val="13"/>
                <w:vertAlign w:val="baseline"/>
                <w:lang w:val="en-US" w:eastAsia="zh-CN" w:bidi="ar-SA"/>
              </w:rPr>
            </w:pPr>
            <w:r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Sex</w:t>
            </w:r>
          </w:p>
        </w:tc>
        <w:tc>
          <w:tcPr>
            <w:tcW w:w="787" w:type="pct"/>
            <w:tcBorders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 w14:paraId="7494824D">
            <w:pPr>
              <w:widowControl w:val="0"/>
              <w:jc w:val="left"/>
              <w:rPr>
                <w:rFonts w:hint="default" w:ascii="MS Reference Sans Serif" w:hAnsi="MS Reference Sans Serif" w:cs="MS Reference Sans Serif" w:eastAsiaTheme="minorEastAsia"/>
                <w:color w:val="1F4E79" w:themeColor="accent1" w:themeShade="80"/>
                <w:sz w:val="13"/>
                <w:szCs w:val="13"/>
                <w:vertAlign w:val="baseline"/>
                <w:lang w:val="en-US" w:eastAsia="zh-CN" w:bidi="ar-SA"/>
              </w:rPr>
            </w:pPr>
            <w:r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 w:eastAsia="zh-CN" w:bidi="ar-SA"/>
              </w:rPr>
              <w:t>Giới tính</w:t>
            </w:r>
          </w:p>
        </w:tc>
        <w:tc>
          <w:tcPr>
            <w:tcW w:w="985" w:type="pct"/>
            <w:tcBorders>
              <w:tl2br w:val="nil"/>
              <w:tr2bl w:val="nil"/>
            </w:tcBorders>
            <w:shd w:val="clear" w:color="auto" w:fill="9CC2E5" w:themeFill="accent1" w:themeFillTint="99"/>
            <w:vAlign w:val="top"/>
          </w:tcPr>
          <w:p w14:paraId="5BF5E276">
            <w:pPr>
              <w:widowControl w:val="0"/>
              <w:jc w:val="left"/>
              <w:rPr>
                <w:rFonts w:hint="default" w:ascii="MS Reference Sans Serif" w:hAnsi="MS Reference Sans Serif" w:cs="MS Reference Sans Serif" w:eastAsiaTheme="minorEastAsia"/>
                <w:color w:val="1F4E79" w:themeColor="accent1" w:themeShade="80"/>
                <w:sz w:val="13"/>
                <w:szCs w:val="13"/>
                <w:vertAlign w:val="baseline"/>
                <w:lang w:val="en-US" w:eastAsia="zh-CN" w:bidi="ar-SA"/>
              </w:rPr>
            </w:pPr>
            <w:r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Survived</w:t>
            </w:r>
          </w:p>
        </w:tc>
        <w:tc>
          <w:tcPr>
            <w:tcW w:w="836" w:type="pct"/>
            <w:tcBorders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 w14:paraId="3830C3FC">
            <w:pPr>
              <w:widowControl w:val="0"/>
              <w:jc w:val="left"/>
              <w:rPr>
                <w:rFonts w:hint="default" w:ascii="MS Reference Sans Serif" w:hAnsi="MS Reference Sans Serif" w:cs="MS Reference Sans Serif" w:eastAsiaTheme="minorEastAsia"/>
                <w:color w:val="1F4E79" w:themeColor="accent1" w:themeShade="80"/>
                <w:sz w:val="13"/>
                <w:szCs w:val="13"/>
                <w:vertAlign w:val="baseline"/>
                <w:lang w:val="en-US" w:eastAsia="zh-CN" w:bidi="ar-SA"/>
              </w:rPr>
            </w:pPr>
            <w:r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Sống sót</w:t>
            </w:r>
          </w:p>
        </w:tc>
      </w:tr>
      <w:tr w14:paraId="7278FE75">
        <w:tblPrEx>
          <w:tblBorders>
            <w:top w:val="single" w:color="1E4D78" w:themeColor="accent1" w:themeShade="7F" w:sz="12" w:space="0"/>
            <w:left w:val="single" w:color="1E4D78" w:themeColor="accent1" w:themeShade="7F" w:sz="12" w:space="0"/>
            <w:bottom w:val="single" w:color="1E4D78" w:themeColor="accent1" w:themeShade="7F" w:sz="12" w:space="0"/>
            <w:right w:val="single" w:color="1E4D78" w:themeColor="accent1" w:themeShade="7F" w:sz="12" w:space="0"/>
            <w:insideH w:val="single" w:color="1E4D78" w:themeColor="accent1" w:themeShade="7F" w:sz="12" w:space="0"/>
            <w:insideV w:val="single" w:color="1E4D78" w:themeColor="accent1" w:themeShade="7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859" w:type="pct"/>
            <w:tcBorders>
              <w:tl2br w:val="nil"/>
              <w:tr2bl w:val="nil"/>
            </w:tcBorders>
            <w:shd w:val="clear" w:color="auto" w:fill="9CC2E5" w:themeFill="accent1" w:themeFillTint="99"/>
          </w:tcPr>
          <w:p w14:paraId="56042D68">
            <w:pPr>
              <w:widowControl w:val="0"/>
              <w:jc w:val="left"/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Name</w:t>
            </w:r>
          </w:p>
        </w:tc>
        <w:tc>
          <w:tcPr>
            <w:tcW w:w="920" w:type="pct"/>
            <w:tcBorders>
              <w:tl2br w:val="nil"/>
              <w:tr2bl w:val="nil"/>
            </w:tcBorders>
            <w:shd w:val="clear" w:color="auto" w:fill="BDD6EE" w:themeFill="accent1" w:themeFillTint="66"/>
          </w:tcPr>
          <w:p w14:paraId="44D2BD46">
            <w:pPr>
              <w:widowControl w:val="0"/>
              <w:jc w:val="left"/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Tên</w:t>
            </w:r>
          </w:p>
        </w:tc>
        <w:tc>
          <w:tcPr>
            <w:tcW w:w="610" w:type="pct"/>
            <w:tcBorders>
              <w:tl2br w:val="nil"/>
              <w:tr2bl w:val="nil"/>
            </w:tcBorders>
            <w:shd w:val="clear" w:color="auto" w:fill="9CC2E5" w:themeFill="accent1" w:themeFillTint="99"/>
          </w:tcPr>
          <w:p w14:paraId="6CBFE13A">
            <w:pPr>
              <w:widowControl w:val="0"/>
              <w:jc w:val="left"/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Cabin</w:t>
            </w:r>
          </w:p>
        </w:tc>
        <w:tc>
          <w:tcPr>
            <w:tcW w:w="787" w:type="pct"/>
            <w:tcBorders>
              <w:tl2br w:val="nil"/>
              <w:tr2bl w:val="nil"/>
            </w:tcBorders>
            <w:shd w:val="clear" w:color="auto" w:fill="BDD6EE" w:themeFill="accent1" w:themeFillTint="66"/>
          </w:tcPr>
          <w:p w14:paraId="407F2D53">
            <w:pPr>
              <w:widowControl w:val="0"/>
              <w:jc w:val="left"/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Số cabin</w:t>
            </w:r>
          </w:p>
        </w:tc>
        <w:tc>
          <w:tcPr>
            <w:tcW w:w="985" w:type="pct"/>
            <w:tcBorders>
              <w:tl2br w:val="nil"/>
              <w:tr2bl w:val="nil"/>
            </w:tcBorders>
            <w:shd w:val="clear" w:color="auto" w:fill="9CC2E5" w:themeFill="accent1" w:themeFillTint="99"/>
            <w:vAlign w:val="top"/>
          </w:tcPr>
          <w:p w14:paraId="104B2380">
            <w:pPr>
              <w:widowControl w:val="0"/>
              <w:jc w:val="left"/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Ticket</w:t>
            </w:r>
          </w:p>
        </w:tc>
        <w:tc>
          <w:tcPr>
            <w:tcW w:w="836" w:type="pct"/>
            <w:tcBorders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 w14:paraId="62DE1CC8">
            <w:pPr>
              <w:widowControl w:val="0"/>
              <w:jc w:val="left"/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Mã vé</w:t>
            </w:r>
          </w:p>
        </w:tc>
      </w:tr>
    </w:tbl>
    <w:p w14:paraId="2BEA9730">
      <w:pPr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142875</wp:posOffset>
                </wp:positionV>
                <wp:extent cx="1503045" cy="685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83105" y="4464050"/>
                          <a:ext cx="150304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CE0AF">
                            <w:pPr>
                              <w:rPr>
                                <w:rFonts w:hint="default"/>
                                <w:color w:val="2E75B6" w:themeColor="accent1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2E75B6" w:themeColor="accent1" w:themeShade="BF"/>
                                <w:sz w:val="18"/>
                                <w:szCs w:val="18"/>
                                <w:lang w:val="en-US"/>
                              </w:rPr>
                              <w:t>- Gồm 891 bộ train và 418 bộ test.</w:t>
                            </w:r>
                          </w:p>
                          <w:p w14:paraId="0E26741F">
                            <w:pPr>
                              <w:rPr>
                                <w:rFonts w:hint="default"/>
                                <w:color w:val="2E75B6" w:themeColor="accent1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2E75B6" w:themeColor="accent1" w:themeShade="BF"/>
                                <w:sz w:val="18"/>
                                <w:szCs w:val="18"/>
                                <w:lang w:val="en-US"/>
                              </w:rPr>
                              <w:t>- Tỉ lệ phân lớp của tập train xấp xỉ 1:2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2pt;margin-top:11.25pt;height:54pt;width:118.35pt;z-index:251659264;mso-width-relative:page;mso-height-relative:page;" filled="f" stroked="f" coordsize="21600,21600" o:gfxdata="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ywe0XtoAAAAKAQAADwAAAAAAAAABACAAAAAiAAAAZHJzL2Rvd25y&#10;ZXYueG1sUEsBAhQAFAAAAAgAh07iQDnsV081AgAAcQQAAA4AAAAAAAAAAQAgAAAAK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53CE0AF">
                      <w:pPr>
                        <w:rPr>
                          <w:rFonts w:hint="default"/>
                          <w:color w:val="2E75B6" w:themeColor="accent1" w:themeShade="B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color w:val="2E75B6" w:themeColor="accent1" w:themeShade="BF"/>
                          <w:sz w:val="18"/>
                          <w:szCs w:val="18"/>
                          <w:lang w:val="en-US"/>
                        </w:rPr>
                        <w:t>- Gồm 891 bộ train và 418 bộ test.</w:t>
                      </w:r>
                    </w:p>
                    <w:p w14:paraId="0E26741F">
                      <w:pPr>
                        <w:rPr>
                          <w:rFonts w:hint="default"/>
                          <w:color w:val="2E75B6" w:themeColor="accent1" w:themeShade="B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color w:val="2E75B6" w:themeColor="accent1" w:themeShade="BF"/>
                          <w:sz w:val="18"/>
                          <w:szCs w:val="18"/>
                          <w:lang w:val="en-US"/>
                        </w:rPr>
                        <w:t>- Tỉ lệ phân lớp của tập train xấp xỉ 1:2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636395" cy="1126490"/>
            <wp:effectExtent l="0" t="0" r="9525" b="127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rcRect r="9455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ECC9A">
      <w:pPr>
        <w:rPr>
          <w:rFonts w:hint="default"/>
          <w:lang w:val="en-US"/>
        </w:rPr>
      </w:pPr>
    </w:p>
    <w:p w14:paraId="210BB967">
      <w:pPr>
        <w:jc w:val="center"/>
        <w:rPr>
          <w:rFonts w:hint="default" w:ascii="MS Reference Sans Serif" w:hAnsi="MS Reference Sans Serif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rFonts w:hint="default" w:ascii="MS Reference Sans Serif" w:hAnsi="MS Reference Sans Serif"/>
          <w:b/>
          <w:bCs/>
          <w:color w:val="2E75B6" w:themeColor="accent1" w:themeShade="BF"/>
          <w:sz w:val="28"/>
          <w:szCs w:val="28"/>
          <w:lang w:val="en-US"/>
        </w:rPr>
        <w:t>Propose Method</w:t>
      </w:r>
    </w:p>
    <w:p w14:paraId="64BD52DB">
      <w:pPr>
        <w:jc w:val="both"/>
        <w:rPr>
          <w:rFonts w:hint="default" w:ascii="MS Reference Sans Serif" w:hAnsi="MS Reference Sans Serif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rFonts w:hint="default" w:ascii="MS Reference Sans Serif" w:hAnsi="MS Reference Sans Serif"/>
          <w:b/>
          <w:bCs/>
          <w:color w:val="2E75B6" w:themeColor="accent1" w:themeShade="BF"/>
          <w:sz w:val="28"/>
          <w:szCs w:val="28"/>
          <w:lang w:val="en-US"/>
        </w:rPr>
        <w:drawing>
          <wp:inline distT="0" distB="0" distL="114300" distR="114300">
            <wp:extent cx="3271520" cy="1406525"/>
            <wp:effectExtent l="0" t="0" r="0" b="0"/>
            <wp:docPr id="3" name="Picture 3" descr="Blank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lank diagram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C523">
      <w:pPr>
        <w:jc w:val="both"/>
        <w:rPr>
          <w:rFonts w:hint="default" w:ascii="MS Reference Sans Serif" w:hAnsi="MS Reference Sans Serif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107315</wp:posOffset>
                </wp:positionV>
                <wp:extent cx="6350" cy="6434455"/>
                <wp:effectExtent l="6350" t="0" r="17780" b="120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43445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9.15pt;margin-top:8.45pt;height:506.65pt;width:0.5pt;z-index:251664384;mso-width-relative:page;mso-height-relative:page;" filled="f" stroked="t" coordsize="21600,21600" o:gfxdata="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AhtHW2AAAAAsBAAAPAAAAAAAAAAEAIAAAACIAAABkcnMvZG93bnJldi54bWxQSwEC&#10;FAAUAAAACACHTuJAm6XyEvQBAADpAwAADgAAAAAAAAABACAAAAAnAQAAZHJzL2Uyb0RvYy54bWxQ&#10;SwUGAAAAAAYABgBZAQAAjQUAAAAA&#10;">
                <v:fill on="f" focussize="0,0"/>
                <v:stroke weight="1pt" color="#41719C [3204]" miterlimit="8" joinstyle="miter" dashstyle="longDashDot"/>
                <v:imagedata o:title=""/>
                <o:lock v:ext="edit" aspectratio="f"/>
              </v:line>
            </w:pict>
          </mc:Fallback>
        </mc:AlternateContent>
      </w:r>
    </w:p>
    <w:p w14:paraId="3A06E708">
      <w:pPr>
        <w:jc w:val="center"/>
        <w:rPr>
          <w:rFonts w:hint="default" w:ascii="MS Reference Sans Serif" w:hAnsi="MS Reference Sans Serif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201295</wp:posOffset>
                </wp:positionV>
                <wp:extent cx="1443990" cy="8839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990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578"/>
                              <w:gridCol w:w="1614"/>
                            </w:tblGrid>
                            <w:tr w14:paraId="062BE377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color="1E4D78" w:themeColor="accent1" w:themeShade="7F" w:sz="12" w:space="0"/>
                                    <w:left w:val="single" w:color="1E4D78" w:themeColor="accent1" w:themeShade="7F" w:sz="12" w:space="0"/>
                                    <w:bottom w:val="single" w:color="1E4D78" w:themeColor="accent1" w:themeShade="7F" w:sz="12" w:space="0"/>
                                    <w:right w:val="single" w:color="1E4D78" w:themeColor="accent1" w:themeShade="7F" w:sz="12" w:space="0"/>
                                  </w:tcBorders>
                                  <w:shd w:val="clear" w:color="auto" w:fill="9CC2E5" w:themeFill="accent1" w:themeFillTint="99"/>
                                </w:tcPr>
                                <w:p w14:paraId="5FEAC3D1">
                                  <w:pPr>
                                    <w:widowControl w:val="0"/>
                                    <w:jc w:val="both"/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  <w:t>Đáng chú ý</w:t>
                                  </w:r>
                                </w:p>
                              </w:tc>
                            </w:tr>
                            <w:tr w14:paraId="5C9C08C0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color="1E4D78" w:themeColor="accent1" w:themeShade="7F" w:sz="12" w:space="0"/>
                                    <w:left w:val="single" w:color="1E4D78" w:themeColor="accent1" w:themeShade="7F" w:sz="12" w:space="0"/>
                                    <w:bottom w:val="single" w:color="1E4D78" w:themeColor="accent1" w:themeShade="7F" w:sz="12" w:space="0"/>
                                    <w:right w:val="single" w:color="1E4D78" w:themeColor="accent1" w:themeShade="7F" w:sz="12" w:space="0"/>
                                  </w:tcBorders>
                                  <w:shd w:val="clear" w:color="auto" w:fill="9CC2E5" w:themeFill="accent1" w:themeFillTint="99"/>
                                </w:tcPr>
                                <w:p w14:paraId="7A304F10">
                                  <w:pPr>
                                    <w:widowControl w:val="0"/>
                                    <w:jc w:val="both"/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  <w:t>Fare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Merge w:val="restart"/>
                                  <w:tcBorders>
                                    <w:top w:val="single" w:color="1E4D78" w:themeColor="accent1" w:themeShade="7F" w:sz="12" w:space="0"/>
                                    <w:left w:val="single" w:color="1E4D78" w:themeColor="accent1" w:themeShade="7F" w:sz="12" w:space="0"/>
                                    <w:right w:val="single" w:color="1E4D78" w:themeColor="accent1" w:themeShade="7F" w:sz="12" w:space="0"/>
                                  </w:tcBorders>
                                  <w:shd w:val="clear" w:color="auto" w:fill="BDD6EE" w:themeFill="accent1" w:themeFillTint="66"/>
                                </w:tcPr>
                                <w:p w14:paraId="736726E9">
                                  <w:pPr>
                                    <w:widowControl w:val="0"/>
                                    <w:jc w:val="both"/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  <w:t>Mật độ outlier dày đặc</w:t>
                                  </w:r>
                                </w:p>
                              </w:tc>
                            </w:tr>
                            <w:tr w14:paraId="1A8965E5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color="1E4D78" w:themeColor="accent1" w:themeShade="7F" w:sz="12" w:space="0"/>
                                    <w:left w:val="single" w:color="1E4D78" w:themeColor="accent1" w:themeShade="7F" w:sz="12" w:space="0"/>
                                    <w:bottom w:val="single" w:color="1E4D78" w:themeColor="accent1" w:themeShade="7F" w:sz="12" w:space="0"/>
                                    <w:right w:val="single" w:color="1E4D78" w:themeColor="accent1" w:themeShade="7F" w:sz="12" w:space="0"/>
                                  </w:tcBorders>
                                  <w:shd w:val="clear" w:color="auto" w:fill="9CC2E5" w:themeFill="accent1" w:themeFillTint="99"/>
                                </w:tcPr>
                                <w:p w14:paraId="79F5F817">
                                  <w:pPr>
                                    <w:widowControl w:val="0"/>
                                    <w:jc w:val="both"/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Merge w:val="continue"/>
                                  <w:tcBorders>
                                    <w:left w:val="single" w:color="1E4D78" w:themeColor="accent1" w:themeShade="7F" w:sz="12" w:space="0"/>
                                    <w:bottom w:val="single" w:color="1E4D78" w:themeColor="accent1" w:themeShade="7F" w:sz="12" w:space="0"/>
                                    <w:right w:val="single" w:color="1E4D78" w:themeColor="accent1" w:themeShade="7F" w:sz="12" w:space="0"/>
                                  </w:tcBorders>
                                  <w:shd w:val="clear" w:color="auto" w:fill="BDD6EE" w:themeFill="accent1" w:themeFillTint="66"/>
                                </w:tcPr>
                                <w:p w14:paraId="2306CC17">
                                  <w:pPr>
                                    <w:widowControl w:val="0"/>
                                    <w:jc w:val="both"/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14:paraId="4BFDF20C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91" w:hRule="atLeast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color="1E4D78" w:themeColor="accent1" w:themeShade="7F" w:sz="12" w:space="0"/>
                                    <w:left w:val="single" w:color="1E4D78" w:themeColor="accent1" w:themeShade="7F" w:sz="12" w:space="0"/>
                                    <w:bottom w:val="single" w:color="1E4D78" w:themeColor="accent1" w:themeShade="7F" w:sz="12" w:space="0"/>
                                    <w:right w:val="single" w:color="1E4D78" w:themeColor="accent1" w:themeShade="7F" w:sz="12" w:space="0"/>
                                  </w:tcBorders>
                                  <w:shd w:val="clear" w:color="auto" w:fill="9CC2E5" w:themeFill="accent1" w:themeFillTint="99"/>
                                </w:tcPr>
                                <w:p w14:paraId="7C9D47CF">
                                  <w:pPr>
                                    <w:widowControl w:val="0"/>
                                    <w:jc w:val="both"/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  <w:t xml:space="preserve">Sibps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Merge w:val="restart"/>
                                  <w:tcBorders>
                                    <w:top w:val="single" w:color="1E4D78" w:themeColor="accent1" w:themeShade="7F" w:sz="12" w:space="0"/>
                                    <w:left w:val="single" w:color="1E4D78" w:themeColor="accent1" w:themeShade="7F" w:sz="12" w:space="0"/>
                                    <w:right w:val="single" w:color="1E4D78" w:themeColor="accent1" w:themeShade="7F" w:sz="12" w:space="0"/>
                                  </w:tcBorders>
                                  <w:shd w:val="clear" w:color="auto" w:fill="BDD6EE" w:themeFill="accent1" w:themeFillTint="66"/>
                                </w:tcPr>
                                <w:p w14:paraId="25FF08F7">
                                  <w:pPr>
                                    <w:widowControl w:val="0"/>
                                    <w:jc w:val="both"/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  <w:t>Mật thiết với và có thể xử lí chung</w:t>
                                  </w:r>
                                </w:p>
                              </w:tc>
                            </w:tr>
                            <w:tr w14:paraId="372573CE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color="1E4D78" w:themeColor="accent1" w:themeShade="7F" w:sz="12" w:space="0"/>
                                    <w:left w:val="single" w:color="1E4D78" w:themeColor="accent1" w:themeShade="7F" w:sz="12" w:space="0"/>
                                    <w:bottom w:val="single" w:color="1E4D78" w:themeColor="accent1" w:themeShade="7F" w:sz="12" w:space="0"/>
                                    <w:right w:val="single" w:color="1E4D78" w:themeColor="accent1" w:themeShade="7F" w:sz="12" w:space="0"/>
                                  </w:tcBorders>
                                  <w:shd w:val="clear" w:color="auto" w:fill="9CC2E5" w:themeFill="accent1" w:themeFillTint="99"/>
                                </w:tcPr>
                                <w:p w14:paraId="60E40F89">
                                  <w:pPr>
                                    <w:widowControl w:val="0"/>
                                    <w:jc w:val="both"/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  <w:t>Parch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Merge w:val="continue"/>
                                  <w:tcBorders>
                                    <w:left w:val="single" w:color="1E4D78" w:themeColor="accent1" w:themeShade="7F" w:sz="12" w:space="0"/>
                                    <w:bottom w:val="single" w:color="1E4D78" w:themeColor="accent1" w:themeShade="7F" w:sz="12" w:space="0"/>
                                    <w:right w:val="single" w:color="1E4D78" w:themeColor="accent1" w:themeShade="7F" w:sz="12" w:space="0"/>
                                  </w:tcBorders>
                                  <w:shd w:val="clear" w:color="auto" w:fill="BDD6EE" w:themeFill="accent1" w:themeFillTint="66"/>
                                </w:tcPr>
                                <w:p w14:paraId="689C9509">
                                  <w:pPr>
                                    <w:widowControl w:val="0"/>
                                    <w:jc w:val="both"/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0512DC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457E3144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45pt;margin-top:15.85pt;height:69.6pt;width:113.7pt;z-index:251667456;mso-width-relative:page;mso-height-relative:page;" filled="f" stroked="f" coordsize="21600,21600" o:gfxdata="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uDs703AAAAAoBAAAPAAAAAAAAAAEAIAAAACIAAABkcnMvZG93bnJldi54bWxQ&#10;SwECFAAUAAAACACHTuJAAuajiSwCAABn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78"/>
                        <w:gridCol w:w="1614"/>
                      </w:tblGrid>
                      <w:tr w14:paraId="062BE377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1" w:hRule="atLeast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top w:val="single" w:color="1E4D78" w:themeColor="accent1" w:themeShade="7F" w:sz="12" w:space="0"/>
                              <w:left w:val="single" w:color="1E4D78" w:themeColor="accent1" w:themeShade="7F" w:sz="12" w:space="0"/>
                              <w:bottom w:val="single" w:color="1E4D78" w:themeColor="accent1" w:themeShade="7F" w:sz="12" w:space="0"/>
                              <w:right w:val="single" w:color="1E4D78" w:themeColor="accent1" w:themeShade="7F" w:sz="12" w:space="0"/>
                            </w:tcBorders>
                            <w:shd w:val="clear" w:color="auto" w:fill="9CC2E5" w:themeFill="accent1" w:themeFillTint="99"/>
                          </w:tcPr>
                          <w:p w14:paraId="5FEAC3D1">
                            <w:pPr>
                              <w:widowControl w:val="0"/>
                              <w:jc w:val="both"/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  <w:t>Đáng chú ý</w:t>
                            </w:r>
                          </w:p>
                        </w:tc>
                      </w:tr>
                      <w:tr w14:paraId="5C9C08C0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93" w:hRule="atLeast"/>
                        </w:trPr>
                        <w:tc>
                          <w:tcPr>
                            <w:tcW w:w="0" w:type="auto"/>
                            <w:tcBorders>
                              <w:top w:val="single" w:color="1E4D78" w:themeColor="accent1" w:themeShade="7F" w:sz="12" w:space="0"/>
                              <w:left w:val="single" w:color="1E4D78" w:themeColor="accent1" w:themeShade="7F" w:sz="12" w:space="0"/>
                              <w:bottom w:val="single" w:color="1E4D78" w:themeColor="accent1" w:themeShade="7F" w:sz="12" w:space="0"/>
                              <w:right w:val="single" w:color="1E4D78" w:themeColor="accent1" w:themeShade="7F" w:sz="12" w:space="0"/>
                            </w:tcBorders>
                            <w:shd w:val="clear" w:color="auto" w:fill="9CC2E5" w:themeFill="accent1" w:themeFillTint="99"/>
                          </w:tcPr>
                          <w:p w14:paraId="7A304F10">
                            <w:pPr>
                              <w:widowControl w:val="0"/>
                              <w:jc w:val="both"/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  <w:t>Fare</w:t>
                            </w:r>
                          </w:p>
                        </w:tc>
                        <w:tc>
                          <w:tcPr>
                            <w:tcW w:w="0" w:type="auto"/>
                            <w:vMerge w:val="restart"/>
                            <w:tcBorders>
                              <w:top w:val="single" w:color="1E4D78" w:themeColor="accent1" w:themeShade="7F" w:sz="12" w:space="0"/>
                              <w:left w:val="single" w:color="1E4D78" w:themeColor="accent1" w:themeShade="7F" w:sz="12" w:space="0"/>
                              <w:right w:val="single" w:color="1E4D78" w:themeColor="accent1" w:themeShade="7F" w:sz="12" w:space="0"/>
                            </w:tcBorders>
                            <w:shd w:val="clear" w:color="auto" w:fill="BDD6EE" w:themeFill="accent1" w:themeFillTint="66"/>
                          </w:tcPr>
                          <w:p w14:paraId="736726E9">
                            <w:pPr>
                              <w:widowControl w:val="0"/>
                              <w:jc w:val="both"/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  <w:t>Mật độ outlier dày đặc</w:t>
                            </w:r>
                          </w:p>
                        </w:tc>
                      </w:tr>
                      <w:tr w14:paraId="1A8965E5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0" w:hRule="atLeast"/>
                        </w:trPr>
                        <w:tc>
                          <w:tcPr>
                            <w:tcW w:w="0" w:type="auto"/>
                            <w:tcBorders>
                              <w:top w:val="single" w:color="1E4D78" w:themeColor="accent1" w:themeShade="7F" w:sz="12" w:space="0"/>
                              <w:left w:val="single" w:color="1E4D78" w:themeColor="accent1" w:themeShade="7F" w:sz="12" w:space="0"/>
                              <w:bottom w:val="single" w:color="1E4D78" w:themeColor="accent1" w:themeShade="7F" w:sz="12" w:space="0"/>
                              <w:right w:val="single" w:color="1E4D78" w:themeColor="accent1" w:themeShade="7F" w:sz="12" w:space="0"/>
                            </w:tcBorders>
                            <w:shd w:val="clear" w:color="auto" w:fill="9CC2E5" w:themeFill="accent1" w:themeFillTint="99"/>
                          </w:tcPr>
                          <w:p w14:paraId="79F5F817">
                            <w:pPr>
                              <w:widowControl w:val="0"/>
                              <w:jc w:val="both"/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0" w:type="auto"/>
                            <w:vMerge w:val="continue"/>
                            <w:tcBorders>
                              <w:left w:val="single" w:color="1E4D78" w:themeColor="accent1" w:themeShade="7F" w:sz="12" w:space="0"/>
                              <w:bottom w:val="single" w:color="1E4D78" w:themeColor="accent1" w:themeShade="7F" w:sz="12" w:space="0"/>
                              <w:right w:val="single" w:color="1E4D78" w:themeColor="accent1" w:themeShade="7F" w:sz="12" w:space="0"/>
                            </w:tcBorders>
                            <w:shd w:val="clear" w:color="auto" w:fill="BDD6EE" w:themeFill="accent1" w:themeFillTint="66"/>
                          </w:tcPr>
                          <w:p w14:paraId="2306CC17">
                            <w:pPr>
                              <w:widowControl w:val="0"/>
                              <w:jc w:val="both"/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</w:tr>
                      <w:tr w14:paraId="4BFDF20C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91" w:hRule="atLeast"/>
                        </w:trPr>
                        <w:tc>
                          <w:tcPr>
                            <w:tcW w:w="0" w:type="auto"/>
                            <w:tcBorders>
                              <w:top w:val="single" w:color="1E4D78" w:themeColor="accent1" w:themeShade="7F" w:sz="12" w:space="0"/>
                              <w:left w:val="single" w:color="1E4D78" w:themeColor="accent1" w:themeShade="7F" w:sz="12" w:space="0"/>
                              <w:bottom w:val="single" w:color="1E4D78" w:themeColor="accent1" w:themeShade="7F" w:sz="12" w:space="0"/>
                              <w:right w:val="single" w:color="1E4D78" w:themeColor="accent1" w:themeShade="7F" w:sz="12" w:space="0"/>
                            </w:tcBorders>
                            <w:shd w:val="clear" w:color="auto" w:fill="9CC2E5" w:themeFill="accent1" w:themeFillTint="99"/>
                          </w:tcPr>
                          <w:p w14:paraId="7C9D47CF">
                            <w:pPr>
                              <w:widowControl w:val="0"/>
                              <w:jc w:val="both"/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  <w:t xml:space="preserve">Sibps </w:t>
                            </w:r>
                          </w:p>
                        </w:tc>
                        <w:tc>
                          <w:tcPr>
                            <w:tcW w:w="0" w:type="auto"/>
                            <w:vMerge w:val="restart"/>
                            <w:tcBorders>
                              <w:top w:val="single" w:color="1E4D78" w:themeColor="accent1" w:themeShade="7F" w:sz="12" w:space="0"/>
                              <w:left w:val="single" w:color="1E4D78" w:themeColor="accent1" w:themeShade="7F" w:sz="12" w:space="0"/>
                              <w:right w:val="single" w:color="1E4D78" w:themeColor="accent1" w:themeShade="7F" w:sz="12" w:space="0"/>
                            </w:tcBorders>
                            <w:shd w:val="clear" w:color="auto" w:fill="BDD6EE" w:themeFill="accent1" w:themeFillTint="66"/>
                          </w:tcPr>
                          <w:p w14:paraId="25FF08F7">
                            <w:pPr>
                              <w:widowControl w:val="0"/>
                              <w:jc w:val="both"/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  <w:t>Mật thiết với và có thể xử lí chung</w:t>
                            </w:r>
                          </w:p>
                        </w:tc>
                      </w:tr>
                      <w:tr w14:paraId="372573CE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0" w:hRule="atLeast"/>
                        </w:trPr>
                        <w:tc>
                          <w:tcPr>
                            <w:tcW w:w="0" w:type="auto"/>
                            <w:tcBorders>
                              <w:top w:val="single" w:color="1E4D78" w:themeColor="accent1" w:themeShade="7F" w:sz="12" w:space="0"/>
                              <w:left w:val="single" w:color="1E4D78" w:themeColor="accent1" w:themeShade="7F" w:sz="12" w:space="0"/>
                              <w:bottom w:val="single" w:color="1E4D78" w:themeColor="accent1" w:themeShade="7F" w:sz="12" w:space="0"/>
                              <w:right w:val="single" w:color="1E4D78" w:themeColor="accent1" w:themeShade="7F" w:sz="12" w:space="0"/>
                            </w:tcBorders>
                            <w:shd w:val="clear" w:color="auto" w:fill="9CC2E5" w:themeFill="accent1" w:themeFillTint="99"/>
                          </w:tcPr>
                          <w:p w14:paraId="60E40F89">
                            <w:pPr>
                              <w:widowControl w:val="0"/>
                              <w:jc w:val="both"/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  <w:t>Parch</w:t>
                            </w:r>
                          </w:p>
                        </w:tc>
                        <w:tc>
                          <w:tcPr>
                            <w:tcW w:w="0" w:type="auto"/>
                            <w:vMerge w:val="continue"/>
                            <w:tcBorders>
                              <w:left w:val="single" w:color="1E4D78" w:themeColor="accent1" w:themeShade="7F" w:sz="12" w:space="0"/>
                              <w:bottom w:val="single" w:color="1E4D78" w:themeColor="accent1" w:themeShade="7F" w:sz="12" w:space="0"/>
                              <w:right w:val="single" w:color="1E4D78" w:themeColor="accent1" w:themeShade="7F" w:sz="12" w:space="0"/>
                            </w:tcBorders>
                            <w:shd w:val="clear" w:color="auto" w:fill="BDD6EE" w:themeFill="accent1" w:themeFillTint="66"/>
                          </w:tcPr>
                          <w:p w14:paraId="689C9509">
                            <w:pPr>
                              <w:widowControl w:val="0"/>
                              <w:jc w:val="both"/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7F0512DC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457E3144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MS Reference Sans Serif" w:hAnsi="MS Reference Sans Serif"/>
          <w:b/>
          <w:bCs/>
          <w:color w:val="2E75B6" w:themeColor="accent1" w:themeShade="BF"/>
          <w:sz w:val="28"/>
          <w:szCs w:val="28"/>
          <w:lang w:val="en-US"/>
        </w:rPr>
        <w:t>Exploring Data Analysis</w:t>
      </w:r>
    </w:p>
    <w:p w14:paraId="5C2D4DE9">
      <w:pPr>
        <w:jc w:val="left"/>
        <w:rPr>
          <w:rFonts w:hint="default" w:ascii="MS Reference Sans Serif" w:hAnsi="MS Reference Sans Serif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847725</wp:posOffset>
                </wp:positionV>
                <wp:extent cx="1432560" cy="103759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59095" y="1200150"/>
                          <a:ext cx="1432560" cy="1037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W w:w="4997" w:type="pct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16"/>
                              <w:gridCol w:w="593"/>
                              <w:gridCol w:w="664"/>
                            </w:tblGrid>
                            <w:tr w14:paraId="7C3FE319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2106" w:type="pct"/>
                                  <w:tcBorders>
                                    <w:top w:val="single" w:color="1E4D78" w:themeColor="accent1" w:themeShade="7F" w:sz="12" w:space="0"/>
                                    <w:left w:val="single" w:color="1E4D78" w:themeColor="accent1" w:themeShade="7F" w:sz="12" w:space="0"/>
                                    <w:bottom w:val="single" w:color="1E4D78" w:themeColor="accent1" w:themeShade="7F" w:sz="12" w:space="0"/>
                                    <w:right w:val="single" w:color="1E4D78" w:themeColor="accent1" w:themeShade="7F" w:sz="12" w:space="0"/>
                                  </w:tcBorders>
                                  <w:shd w:val="clear" w:color="auto" w:fill="9CC2E5" w:themeFill="accent1" w:themeFillTint="99"/>
                                </w:tcPr>
                                <w:p w14:paraId="5F7CB1A4">
                                  <w:pPr>
                                    <w:widowControl w:val="0"/>
                                    <w:jc w:val="both"/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  <w:t>Thuộc tính</w:t>
                                  </w:r>
                                </w:p>
                              </w:tc>
                              <w:tc>
                                <w:tcPr>
                                  <w:tcW w:w="1363" w:type="pct"/>
                                  <w:tcBorders>
                                    <w:top w:val="single" w:color="1E4D78" w:themeColor="accent1" w:themeShade="7F" w:sz="12" w:space="0"/>
                                    <w:left w:val="single" w:color="1E4D78" w:themeColor="accent1" w:themeShade="7F" w:sz="12" w:space="0"/>
                                    <w:bottom w:val="single" w:color="1E4D78" w:themeColor="accent1" w:themeShade="7F" w:sz="12" w:space="0"/>
                                    <w:right w:val="single" w:color="1E4D78" w:themeColor="accent1" w:themeShade="7F" w:sz="12" w:space="0"/>
                                  </w:tcBorders>
                                  <w:shd w:val="clear" w:color="auto" w:fill="9CC2E5" w:themeFill="accent1" w:themeFillTint="99"/>
                                </w:tcPr>
                                <w:p w14:paraId="121E4F98"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  <w:t>Thiếu</w:t>
                                  </w:r>
                                </w:p>
                              </w:tc>
                              <w:tc>
                                <w:tcPr>
                                  <w:tcW w:w="1529" w:type="pct"/>
                                  <w:tcBorders>
                                    <w:top w:val="single" w:color="1E4D78" w:themeColor="accent1" w:themeShade="7F" w:sz="12" w:space="0"/>
                                    <w:left w:val="single" w:color="1E4D78" w:themeColor="accent1" w:themeShade="7F" w:sz="12" w:space="0"/>
                                    <w:bottom w:val="single" w:color="1E4D78" w:themeColor="accent1" w:themeShade="7F" w:sz="12" w:space="0"/>
                                    <w:right w:val="single" w:color="1E4D78" w:themeColor="accent1" w:themeShade="7F" w:sz="12" w:space="0"/>
                                  </w:tcBorders>
                                  <w:shd w:val="clear" w:color="auto" w:fill="9CC2E5" w:themeFill="accent1" w:themeFillTint="99"/>
                                </w:tcPr>
                                <w:p w14:paraId="698451AE">
                                  <w:pPr>
                                    <w:widowControl w:val="0"/>
                                    <w:jc w:val="right"/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  <w:t>Tỉ lệ</w:t>
                                  </w:r>
                                </w:p>
                              </w:tc>
                            </w:tr>
                            <w:tr w14:paraId="5BA139D2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2106" w:type="pct"/>
                                  <w:tcBorders>
                                    <w:top w:val="single" w:color="1E4D78" w:themeColor="accent1" w:themeShade="7F" w:sz="12" w:space="0"/>
                                    <w:left w:val="single" w:color="1E4D78" w:themeColor="accent1" w:themeShade="7F" w:sz="12" w:space="0"/>
                                    <w:bottom w:val="single" w:color="1E4D78" w:themeColor="accent1" w:themeShade="7F" w:sz="12" w:space="0"/>
                                    <w:right w:val="single" w:color="1E4D78" w:themeColor="accent1" w:themeShade="7F" w:sz="12" w:space="0"/>
                                  </w:tcBorders>
                                  <w:shd w:val="clear" w:color="auto" w:fill="9CC2E5" w:themeFill="accent1" w:themeFillTint="99"/>
                                </w:tcPr>
                                <w:p w14:paraId="535C5C4A">
                                  <w:pPr>
                                    <w:widowControl w:val="0"/>
                                    <w:jc w:val="both"/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  <w:t>Cabin</w:t>
                                  </w:r>
                                </w:p>
                              </w:tc>
                              <w:tc>
                                <w:tcPr>
                                  <w:tcW w:w="1363" w:type="pct"/>
                                  <w:tcBorders>
                                    <w:top w:val="single" w:color="1E4D78" w:themeColor="accent1" w:themeShade="7F" w:sz="12" w:space="0"/>
                                    <w:left w:val="single" w:color="1E4D78" w:themeColor="accent1" w:themeShade="7F" w:sz="12" w:space="0"/>
                                    <w:bottom w:val="single" w:color="1E4D78" w:themeColor="accent1" w:themeShade="7F" w:sz="12" w:space="0"/>
                                    <w:right w:val="single" w:color="1E4D78" w:themeColor="accent1" w:themeShade="7F" w:sz="12" w:space="0"/>
                                  </w:tcBorders>
                                  <w:shd w:val="clear" w:color="auto" w:fill="BDD6EE" w:themeFill="accent1" w:themeFillTint="66"/>
                                </w:tcPr>
                                <w:p w14:paraId="38698262"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  <w:t>687</w:t>
                                  </w:r>
                                </w:p>
                              </w:tc>
                              <w:tc>
                                <w:tcPr>
                                  <w:tcW w:w="1529" w:type="pct"/>
                                  <w:tcBorders>
                                    <w:top w:val="single" w:color="1E4D78" w:themeColor="accent1" w:themeShade="7F" w:sz="12" w:space="0"/>
                                    <w:left w:val="single" w:color="1E4D78" w:themeColor="accent1" w:themeShade="7F" w:sz="12" w:space="0"/>
                                    <w:bottom w:val="single" w:color="1E4D78" w:themeColor="accent1" w:themeShade="7F" w:sz="12" w:space="0"/>
                                    <w:right w:val="single" w:color="1E4D78" w:themeColor="accent1" w:themeShade="7F" w:sz="12" w:space="0"/>
                                  </w:tcBorders>
                                  <w:shd w:val="clear" w:color="auto" w:fill="BDD6EE" w:themeFill="accent1" w:themeFillTint="66"/>
                                </w:tcPr>
                                <w:p w14:paraId="121DF1AD">
                                  <w:pPr>
                                    <w:widowControl w:val="0"/>
                                    <w:jc w:val="right"/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  <w:t>77.1%</w:t>
                                  </w:r>
                                </w:p>
                              </w:tc>
                            </w:tr>
                            <w:tr w14:paraId="7EF32E09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2106" w:type="pct"/>
                                  <w:tcBorders>
                                    <w:top w:val="single" w:color="1E4D78" w:themeColor="accent1" w:themeShade="7F" w:sz="12" w:space="0"/>
                                    <w:left w:val="single" w:color="1E4D78" w:themeColor="accent1" w:themeShade="7F" w:sz="12" w:space="0"/>
                                    <w:bottom w:val="single" w:color="1E4D78" w:themeColor="accent1" w:themeShade="7F" w:sz="12" w:space="0"/>
                                    <w:right w:val="single" w:color="1E4D78" w:themeColor="accent1" w:themeShade="7F" w:sz="12" w:space="0"/>
                                  </w:tcBorders>
                                  <w:shd w:val="clear" w:color="auto" w:fill="9CC2E5" w:themeFill="accent1" w:themeFillTint="99"/>
                                </w:tcPr>
                                <w:p w14:paraId="63CF5E01">
                                  <w:pPr>
                                    <w:widowControl w:val="0"/>
                                    <w:jc w:val="both"/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363" w:type="pct"/>
                                  <w:tcBorders>
                                    <w:top w:val="single" w:color="1E4D78" w:themeColor="accent1" w:themeShade="7F" w:sz="12" w:space="0"/>
                                    <w:left w:val="single" w:color="1E4D78" w:themeColor="accent1" w:themeShade="7F" w:sz="12" w:space="0"/>
                                    <w:bottom w:val="single" w:color="1E4D78" w:themeColor="accent1" w:themeShade="7F" w:sz="12" w:space="0"/>
                                    <w:right w:val="single" w:color="1E4D78" w:themeColor="accent1" w:themeShade="7F" w:sz="12" w:space="0"/>
                                  </w:tcBorders>
                                  <w:shd w:val="clear" w:color="auto" w:fill="BDD6EE" w:themeFill="accent1" w:themeFillTint="66"/>
                                </w:tcPr>
                                <w:p w14:paraId="1BD4C4D3"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  <w:t>177</w:t>
                                  </w:r>
                                </w:p>
                              </w:tc>
                              <w:tc>
                                <w:tcPr>
                                  <w:tcW w:w="1529" w:type="pct"/>
                                  <w:tcBorders>
                                    <w:top w:val="single" w:color="1E4D78" w:themeColor="accent1" w:themeShade="7F" w:sz="12" w:space="0"/>
                                    <w:left w:val="single" w:color="1E4D78" w:themeColor="accent1" w:themeShade="7F" w:sz="12" w:space="0"/>
                                    <w:bottom w:val="single" w:color="1E4D78" w:themeColor="accent1" w:themeShade="7F" w:sz="12" w:space="0"/>
                                    <w:right w:val="single" w:color="1E4D78" w:themeColor="accent1" w:themeShade="7F" w:sz="12" w:space="0"/>
                                  </w:tcBorders>
                                  <w:shd w:val="clear" w:color="auto" w:fill="BDD6EE" w:themeFill="accent1" w:themeFillTint="66"/>
                                </w:tcPr>
                                <w:p w14:paraId="2FBDAB3F">
                                  <w:pPr>
                                    <w:widowControl w:val="0"/>
                                    <w:jc w:val="right"/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  <w:t>~20%</w:t>
                                  </w:r>
                                </w:p>
                              </w:tc>
                            </w:tr>
                            <w:tr w14:paraId="599CDD42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42" w:hRule="atLeast"/>
                              </w:trPr>
                              <w:tc>
                                <w:tcPr>
                                  <w:tcW w:w="2106" w:type="pct"/>
                                  <w:tcBorders>
                                    <w:top w:val="single" w:color="1E4D78" w:themeColor="accent1" w:themeShade="7F" w:sz="12" w:space="0"/>
                                    <w:left w:val="single" w:color="1E4D78" w:themeColor="accent1" w:themeShade="7F" w:sz="12" w:space="0"/>
                                    <w:bottom w:val="single" w:color="1E4D78" w:themeColor="accent1" w:themeShade="7F" w:sz="12" w:space="0"/>
                                    <w:right w:val="single" w:color="1E4D78" w:themeColor="accent1" w:themeShade="7F" w:sz="12" w:space="0"/>
                                  </w:tcBorders>
                                  <w:shd w:val="clear" w:color="auto" w:fill="9CC2E5" w:themeFill="accent1" w:themeFillTint="99"/>
                                </w:tcPr>
                                <w:p w14:paraId="1A91A023">
                                  <w:pPr>
                                    <w:widowControl w:val="0"/>
                                    <w:jc w:val="both"/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  <w:t>Embark</w:t>
                                  </w:r>
                                </w:p>
                              </w:tc>
                              <w:tc>
                                <w:tcPr>
                                  <w:tcW w:w="1363" w:type="pct"/>
                                  <w:tcBorders>
                                    <w:top w:val="single" w:color="1E4D78" w:themeColor="accent1" w:themeShade="7F" w:sz="12" w:space="0"/>
                                    <w:left w:val="single" w:color="1E4D78" w:themeColor="accent1" w:themeShade="7F" w:sz="12" w:space="0"/>
                                    <w:bottom w:val="single" w:color="1E4D78" w:themeColor="accent1" w:themeShade="7F" w:sz="12" w:space="0"/>
                                    <w:right w:val="single" w:color="1E4D78" w:themeColor="accent1" w:themeShade="7F" w:sz="12" w:space="0"/>
                                  </w:tcBorders>
                                  <w:shd w:val="clear" w:color="auto" w:fill="BDD6EE" w:themeFill="accent1" w:themeFillTint="66"/>
                                </w:tcPr>
                                <w:p w14:paraId="52039CBE"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29" w:type="pct"/>
                                  <w:tcBorders>
                                    <w:top w:val="single" w:color="1E4D78" w:themeColor="accent1" w:themeShade="7F" w:sz="12" w:space="0"/>
                                    <w:left w:val="single" w:color="1E4D78" w:themeColor="accent1" w:themeShade="7F" w:sz="12" w:space="0"/>
                                    <w:bottom w:val="single" w:color="1E4D78" w:themeColor="accent1" w:themeShade="7F" w:sz="12" w:space="0"/>
                                    <w:right w:val="single" w:color="1E4D78" w:themeColor="accent1" w:themeShade="7F" w:sz="12" w:space="0"/>
                                  </w:tcBorders>
                                  <w:shd w:val="clear" w:color="auto" w:fill="BDD6EE" w:themeFill="accent1" w:themeFillTint="66"/>
                                </w:tcPr>
                                <w:p w14:paraId="20E8964A">
                                  <w:pPr>
                                    <w:widowControl w:val="0"/>
                                    <w:jc w:val="right"/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MS Reference Sans Serif" w:hAnsi="MS Reference Sans Serif" w:cs="MS Reference Sans Serif"/>
                                      <w:color w:val="1F4E79" w:themeColor="accent1" w:themeShade="80"/>
                                      <w:sz w:val="13"/>
                                      <w:szCs w:val="13"/>
                                      <w:vertAlign w:val="baseline"/>
                                      <w:lang w:val="en-US"/>
                                    </w:rPr>
                                    <w:t>0.22%</w:t>
                                  </w:r>
                                </w:p>
                              </w:tc>
                            </w:tr>
                          </w:tbl>
                          <w:p w14:paraId="342B6ABF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300B175B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2pt;margin-top:66.75pt;height:81.7pt;width:112.8pt;z-index:251660288;mso-width-relative:page;mso-height-relative:page;" filled="f" stroked="f" coordsize="21600,21600" o:gfxdata="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EpGwnXaAAAACwEAAA8AAAAAAAAAAQAgAAAAIgAAAGRycy9kb3ducmV2&#10;LnhtbFBLAQIUABQAAAAIAIdO4kCeasBxMwIAAHIEAAAOAAAAAAAAAAEAIAAAACk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W w:w="4997" w:type="pct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16"/>
                        <w:gridCol w:w="593"/>
                        <w:gridCol w:w="664"/>
                      </w:tblGrid>
                      <w:tr w14:paraId="7C3FE319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71" w:hRule="atLeast"/>
                        </w:trPr>
                        <w:tc>
                          <w:tcPr>
                            <w:tcW w:w="2106" w:type="pct"/>
                            <w:tcBorders>
                              <w:top w:val="single" w:color="1E4D78" w:themeColor="accent1" w:themeShade="7F" w:sz="12" w:space="0"/>
                              <w:left w:val="single" w:color="1E4D78" w:themeColor="accent1" w:themeShade="7F" w:sz="12" w:space="0"/>
                              <w:bottom w:val="single" w:color="1E4D78" w:themeColor="accent1" w:themeShade="7F" w:sz="12" w:space="0"/>
                              <w:right w:val="single" w:color="1E4D78" w:themeColor="accent1" w:themeShade="7F" w:sz="12" w:space="0"/>
                            </w:tcBorders>
                            <w:shd w:val="clear" w:color="auto" w:fill="9CC2E5" w:themeFill="accent1" w:themeFillTint="99"/>
                          </w:tcPr>
                          <w:p w14:paraId="5F7CB1A4">
                            <w:pPr>
                              <w:widowControl w:val="0"/>
                              <w:jc w:val="both"/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  <w:t>Thuộc tính</w:t>
                            </w:r>
                          </w:p>
                        </w:tc>
                        <w:tc>
                          <w:tcPr>
                            <w:tcW w:w="1363" w:type="pct"/>
                            <w:tcBorders>
                              <w:top w:val="single" w:color="1E4D78" w:themeColor="accent1" w:themeShade="7F" w:sz="12" w:space="0"/>
                              <w:left w:val="single" w:color="1E4D78" w:themeColor="accent1" w:themeShade="7F" w:sz="12" w:space="0"/>
                              <w:bottom w:val="single" w:color="1E4D78" w:themeColor="accent1" w:themeShade="7F" w:sz="12" w:space="0"/>
                              <w:right w:val="single" w:color="1E4D78" w:themeColor="accent1" w:themeShade="7F" w:sz="12" w:space="0"/>
                            </w:tcBorders>
                            <w:shd w:val="clear" w:color="auto" w:fill="9CC2E5" w:themeFill="accent1" w:themeFillTint="99"/>
                          </w:tcPr>
                          <w:p w14:paraId="121E4F98">
                            <w:pPr>
                              <w:widowControl w:val="0"/>
                              <w:jc w:val="center"/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  <w:t>Thiếu</w:t>
                            </w:r>
                          </w:p>
                        </w:tc>
                        <w:tc>
                          <w:tcPr>
                            <w:tcW w:w="1529" w:type="pct"/>
                            <w:tcBorders>
                              <w:top w:val="single" w:color="1E4D78" w:themeColor="accent1" w:themeShade="7F" w:sz="12" w:space="0"/>
                              <w:left w:val="single" w:color="1E4D78" w:themeColor="accent1" w:themeShade="7F" w:sz="12" w:space="0"/>
                              <w:bottom w:val="single" w:color="1E4D78" w:themeColor="accent1" w:themeShade="7F" w:sz="12" w:space="0"/>
                              <w:right w:val="single" w:color="1E4D78" w:themeColor="accent1" w:themeShade="7F" w:sz="12" w:space="0"/>
                            </w:tcBorders>
                            <w:shd w:val="clear" w:color="auto" w:fill="9CC2E5" w:themeFill="accent1" w:themeFillTint="99"/>
                          </w:tcPr>
                          <w:p w14:paraId="698451AE">
                            <w:pPr>
                              <w:widowControl w:val="0"/>
                              <w:jc w:val="right"/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  <w:t>Tỉ lệ</w:t>
                            </w:r>
                          </w:p>
                        </w:tc>
                      </w:tr>
                      <w:tr w14:paraId="5BA139D2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0" w:hRule="atLeast"/>
                        </w:trPr>
                        <w:tc>
                          <w:tcPr>
                            <w:tcW w:w="2106" w:type="pct"/>
                            <w:tcBorders>
                              <w:top w:val="single" w:color="1E4D78" w:themeColor="accent1" w:themeShade="7F" w:sz="12" w:space="0"/>
                              <w:left w:val="single" w:color="1E4D78" w:themeColor="accent1" w:themeShade="7F" w:sz="12" w:space="0"/>
                              <w:bottom w:val="single" w:color="1E4D78" w:themeColor="accent1" w:themeShade="7F" w:sz="12" w:space="0"/>
                              <w:right w:val="single" w:color="1E4D78" w:themeColor="accent1" w:themeShade="7F" w:sz="12" w:space="0"/>
                            </w:tcBorders>
                            <w:shd w:val="clear" w:color="auto" w:fill="9CC2E5" w:themeFill="accent1" w:themeFillTint="99"/>
                          </w:tcPr>
                          <w:p w14:paraId="535C5C4A">
                            <w:pPr>
                              <w:widowControl w:val="0"/>
                              <w:jc w:val="both"/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  <w:t>Cabin</w:t>
                            </w:r>
                          </w:p>
                        </w:tc>
                        <w:tc>
                          <w:tcPr>
                            <w:tcW w:w="1363" w:type="pct"/>
                            <w:tcBorders>
                              <w:top w:val="single" w:color="1E4D78" w:themeColor="accent1" w:themeShade="7F" w:sz="12" w:space="0"/>
                              <w:left w:val="single" w:color="1E4D78" w:themeColor="accent1" w:themeShade="7F" w:sz="12" w:space="0"/>
                              <w:bottom w:val="single" w:color="1E4D78" w:themeColor="accent1" w:themeShade="7F" w:sz="12" w:space="0"/>
                              <w:right w:val="single" w:color="1E4D78" w:themeColor="accent1" w:themeShade="7F" w:sz="12" w:space="0"/>
                            </w:tcBorders>
                            <w:shd w:val="clear" w:color="auto" w:fill="BDD6EE" w:themeFill="accent1" w:themeFillTint="66"/>
                          </w:tcPr>
                          <w:p w14:paraId="38698262">
                            <w:pPr>
                              <w:widowControl w:val="0"/>
                              <w:jc w:val="center"/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  <w:t>687</w:t>
                            </w:r>
                          </w:p>
                        </w:tc>
                        <w:tc>
                          <w:tcPr>
                            <w:tcW w:w="1529" w:type="pct"/>
                            <w:tcBorders>
                              <w:top w:val="single" w:color="1E4D78" w:themeColor="accent1" w:themeShade="7F" w:sz="12" w:space="0"/>
                              <w:left w:val="single" w:color="1E4D78" w:themeColor="accent1" w:themeShade="7F" w:sz="12" w:space="0"/>
                              <w:bottom w:val="single" w:color="1E4D78" w:themeColor="accent1" w:themeShade="7F" w:sz="12" w:space="0"/>
                              <w:right w:val="single" w:color="1E4D78" w:themeColor="accent1" w:themeShade="7F" w:sz="12" w:space="0"/>
                            </w:tcBorders>
                            <w:shd w:val="clear" w:color="auto" w:fill="BDD6EE" w:themeFill="accent1" w:themeFillTint="66"/>
                          </w:tcPr>
                          <w:p w14:paraId="121DF1AD">
                            <w:pPr>
                              <w:widowControl w:val="0"/>
                              <w:jc w:val="right"/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  <w:t>77.1%</w:t>
                            </w:r>
                          </w:p>
                        </w:tc>
                      </w:tr>
                      <w:tr w14:paraId="7EF32E09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0" w:hRule="atLeast"/>
                        </w:trPr>
                        <w:tc>
                          <w:tcPr>
                            <w:tcW w:w="2106" w:type="pct"/>
                            <w:tcBorders>
                              <w:top w:val="single" w:color="1E4D78" w:themeColor="accent1" w:themeShade="7F" w:sz="12" w:space="0"/>
                              <w:left w:val="single" w:color="1E4D78" w:themeColor="accent1" w:themeShade="7F" w:sz="12" w:space="0"/>
                              <w:bottom w:val="single" w:color="1E4D78" w:themeColor="accent1" w:themeShade="7F" w:sz="12" w:space="0"/>
                              <w:right w:val="single" w:color="1E4D78" w:themeColor="accent1" w:themeShade="7F" w:sz="12" w:space="0"/>
                            </w:tcBorders>
                            <w:shd w:val="clear" w:color="auto" w:fill="9CC2E5" w:themeFill="accent1" w:themeFillTint="99"/>
                          </w:tcPr>
                          <w:p w14:paraId="63CF5E01">
                            <w:pPr>
                              <w:widowControl w:val="0"/>
                              <w:jc w:val="both"/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363" w:type="pct"/>
                            <w:tcBorders>
                              <w:top w:val="single" w:color="1E4D78" w:themeColor="accent1" w:themeShade="7F" w:sz="12" w:space="0"/>
                              <w:left w:val="single" w:color="1E4D78" w:themeColor="accent1" w:themeShade="7F" w:sz="12" w:space="0"/>
                              <w:bottom w:val="single" w:color="1E4D78" w:themeColor="accent1" w:themeShade="7F" w:sz="12" w:space="0"/>
                              <w:right w:val="single" w:color="1E4D78" w:themeColor="accent1" w:themeShade="7F" w:sz="12" w:space="0"/>
                            </w:tcBorders>
                            <w:shd w:val="clear" w:color="auto" w:fill="BDD6EE" w:themeFill="accent1" w:themeFillTint="66"/>
                          </w:tcPr>
                          <w:p w14:paraId="1BD4C4D3">
                            <w:pPr>
                              <w:widowControl w:val="0"/>
                              <w:jc w:val="center"/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  <w:t>177</w:t>
                            </w:r>
                          </w:p>
                        </w:tc>
                        <w:tc>
                          <w:tcPr>
                            <w:tcW w:w="1529" w:type="pct"/>
                            <w:tcBorders>
                              <w:top w:val="single" w:color="1E4D78" w:themeColor="accent1" w:themeShade="7F" w:sz="12" w:space="0"/>
                              <w:left w:val="single" w:color="1E4D78" w:themeColor="accent1" w:themeShade="7F" w:sz="12" w:space="0"/>
                              <w:bottom w:val="single" w:color="1E4D78" w:themeColor="accent1" w:themeShade="7F" w:sz="12" w:space="0"/>
                              <w:right w:val="single" w:color="1E4D78" w:themeColor="accent1" w:themeShade="7F" w:sz="12" w:space="0"/>
                            </w:tcBorders>
                            <w:shd w:val="clear" w:color="auto" w:fill="BDD6EE" w:themeFill="accent1" w:themeFillTint="66"/>
                          </w:tcPr>
                          <w:p w14:paraId="2FBDAB3F">
                            <w:pPr>
                              <w:widowControl w:val="0"/>
                              <w:jc w:val="right"/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  <w:t>~20%</w:t>
                            </w:r>
                          </w:p>
                        </w:tc>
                      </w:tr>
                      <w:tr w14:paraId="599CDD42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42" w:hRule="atLeast"/>
                        </w:trPr>
                        <w:tc>
                          <w:tcPr>
                            <w:tcW w:w="2106" w:type="pct"/>
                            <w:tcBorders>
                              <w:top w:val="single" w:color="1E4D78" w:themeColor="accent1" w:themeShade="7F" w:sz="12" w:space="0"/>
                              <w:left w:val="single" w:color="1E4D78" w:themeColor="accent1" w:themeShade="7F" w:sz="12" w:space="0"/>
                              <w:bottom w:val="single" w:color="1E4D78" w:themeColor="accent1" w:themeShade="7F" w:sz="12" w:space="0"/>
                              <w:right w:val="single" w:color="1E4D78" w:themeColor="accent1" w:themeShade="7F" w:sz="12" w:space="0"/>
                            </w:tcBorders>
                            <w:shd w:val="clear" w:color="auto" w:fill="9CC2E5" w:themeFill="accent1" w:themeFillTint="99"/>
                          </w:tcPr>
                          <w:p w14:paraId="1A91A023">
                            <w:pPr>
                              <w:widowControl w:val="0"/>
                              <w:jc w:val="both"/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  <w:t>Embark</w:t>
                            </w:r>
                          </w:p>
                        </w:tc>
                        <w:tc>
                          <w:tcPr>
                            <w:tcW w:w="1363" w:type="pct"/>
                            <w:tcBorders>
                              <w:top w:val="single" w:color="1E4D78" w:themeColor="accent1" w:themeShade="7F" w:sz="12" w:space="0"/>
                              <w:left w:val="single" w:color="1E4D78" w:themeColor="accent1" w:themeShade="7F" w:sz="12" w:space="0"/>
                              <w:bottom w:val="single" w:color="1E4D78" w:themeColor="accent1" w:themeShade="7F" w:sz="12" w:space="0"/>
                              <w:right w:val="single" w:color="1E4D78" w:themeColor="accent1" w:themeShade="7F" w:sz="12" w:space="0"/>
                            </w:tcBorders>
                            <w:shd w:val="clear" w:color="auto" w:fill="BDD6EE" w:themeFill="accent1" w:themeFillTint="66"/>
                          </w:tcPr>
                          <w:p w14:paraId="52039CBE">
                            <w:pPr>
                              <w:widowControl w:val="0"/>
                              <w:jc w:val="center"/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29" w:type="pct"/>
                            <w:tcBorders>
                              <w:top w:val="single" w:color="1E4D78" w:themeColor="accent1" w:themeShade="7F" w:sz="12" w:space="0"/>
                              <w:left w:val="single" w:color="1E4D78" w:themeColor="accent1" w:themeShade="7F" w:sz="12" w:space="0"/>
                              <w:bottom w:val="single" w:color="1E4D78" w:themeColor="accent1" w:themeShade="7F" w:sz="12" w:space="0"/>
                              <w:right w:val="single" w:color="1E4D78" w:themeColor="accent1" w:themeShade="7F" w:sz="12" w:space="0"/>
                            </w:tcBorders>
                            <w:shd w:val="clear" w:color="auto" w:fill="BDD6EE" w:themeFill="accent1" w:themeFillTint="66"/>
                          </w:tcPr>
                          <w:p w14:paraId="20E8964A">
                            <w:pPr>
                              <w:widowControl w:val="0"/>
                              <w:jc w:val="right"/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MS Reference Sans Serif" w:hAnsi="MS Reference Sans Serif" w:cs="MS Reference Sans Serif"/>
                                <w:color w:val="1F4E79" w:themeColor="accent1" w:themeShade="80"/>
                                <w:sz w:val="13"/>
                                <w:szCs w:val="13"/>
                                <w:vertAlign w:val="baseline"/>
                                <w:lang w:val="en-US"/>
                              </w:rPr>
                              <w:t>0.22%</w:t>
                            </w:r>
                          </w:p>
                        </w:tc>
                      </w:tr>
                    </w:tbl>
                    <w:p w14:paraId="342B6ABF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300B175B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1830070" cy="1833880"/>
            <wp:effectExtent l="0" t="0" r="13970" b="1016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 r="14106"/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69BB6">
      <w:pPr>
        <w:jc w:val="left"/>
      </w:pPr>
    </w:p>
    <w:p w14:paraId="5048C44A">
      <w:pPr>
        <w:jc w:val="center"/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28"/>
          <w:szCs w:val="28"/>
          <w:lang w:val="en-US"/>
        </w:rPr>
        <w:t>Preprocessing &amp; Freature Engineering</w:t>
      </w:r>
    </w:p>
    <w:p w14:paraId="316F8851">
      <w:pPr>
        <w:jc w:val="both"/>
        <w:rPr>
          <w:rFonts w:hint="default" w:ascii="MS Reference Sans Serif" w:hAnsi="MS Reference Sans Serif" w:cs="MS Reference Sans Serif"/>
          <w:b w:val="0"/>
          <w:bCs w:val="0"/>
          <w:color w:val="2E75B6" w:themeColor="accent1" w:themeShade="BF"/>
          <w:sz w:val="16"/>
          <w:szCs w:val="16"/>
          <w:lang w:val="en-US"/>
        </w:rPr>
      </w:pPr>
      <w:r>
        <w:rPr>
          <w:rFonts w:hint="default" w:ascii="MS Reference Sans Serif" w:hAnsi="MS Reference Sans Serif" w:cs="MS Reference Sans Serif"/>
          <w:b w:val="0"/>
          <w:bCs w:val="0"/>
          <w:color w:val="2E75B6" w:themeColor="accent1" w:themeShade="BF"/>
          <w:sz w:val="16"/>
          <w:szCs w:val="16"/>
          <w:lang w:val="en-US"/>
        </w:rPr>
        <w:t>- Thực nghiệm 1: One-hot Encoding:</w:t>
      </w:r>
    </w:p>
    <w:tbl>
      <w:tblPr>
        <w:tblStyle w:val="5"/>
        <w:tblW w:w="5238" w:type="dxa"/>
        <w:tblInd w:w="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2331"/>
        <w:gridCol w:w="1177"/>
      </w:tblGrid>
      <w:tr w14:paraId="49855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730" w:type="dxa"/>
            <w:tcBorders>
              <w:top w:val="single" w:color="1E4D78" w:themeColor="accent1" w:themeShade="7F" w:sz="12" w:space="0"/>
              <w:left w:val="single" w:color="1E4D78" w:themeColor="accent1" w:themeShade="7F" w:sz="12" w:space="0"/>
              <w:bottom w:val="single" w:color="1E4D78" w:themeColor="accent1" w:themeShade="7F" w:sz="12" w:space="0"/>
              <w:right w:val="single" w:color="1E4D78" w:themeColor="accent1" w:themeShade="7F" w:sz="12" w:space="0"/>
            </w:tcBorders>
            <w:shd w:val="clear" w:color="auto" w:fill="9CC2E5" w:themeFill="accent1" w:themeFillTint="99"/>
          </w:tcPr>
          <w:p w14:paraId="38CAF754">
            <w:pPr>
              <w:widowControl w:val="0"/>
              <w:jc w:val="both"/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Đặc trưng</w:t>
            </w:r>
          </w:p>
        </w:tc>
        <w:tc>
          <w:tcPr>
            <w:tcW w:w="2331" w:type="dxa"/>
            <w:tcBorders>
              <w:top w:val="single" w:color="1E4D78" w:themeColor="accent1" w:themeShade="7F" w:sz="12" w:space="0"/>
              <w:left w:val="single" w:color="1E4D78" w:themeColor="accent1" w:themeShade="7F" w:sz="12" w:space="0"/>
              <w:bottom w:val="single" w:color="1E4D78" w:themeColor="accent1" w:themeShade="7F" w:sz="12" w:space="0"/>
              <w:right w:val="single" w:color="1E4D78" w:themeColor="accent1" w:themeShade="7F" w:sz="12" w:space="0"/>
            </w:tcBorders>
            <w:shd w:val="clear" w:color="auto" w:fill="9CC2E5" w:themeFill="accent1" w:themeFillTint="99"/>
          </w:tcPr>
          <w:p w14:paraId="3943F72C">
            <w:pPr>
              <w:widowControl w:val="0"/>
              <w:jc w:val="both"/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Phương Thức xử lí</w:t>
            </w:r>
          </w:p>
        </w:tc>
        <w:tc>
          <w:tcPr>
            <w:tcW w:w="1177" w:type="dxa"/>
            <w:tcBorders>
              <w:top w:val="single" w:color="1E4D78" w:themeColor="accent1" w:themeShade="7F" w:sz="12" w:space="0"/>
              <w:left w:val="single" w:color="1E4D78" w:themeColor="accent1" w:themeShade="7F" w:sz="12" w:space="0"/>
              <w:bottom w:val="single" w:color="1E4D78" w:themeColor="accent1" w:themeShade="7F" w:sz="12" w:space="0"/>
              <w:right w:val="single" w:color="1E4D78" w:themeColor="accent1" w:themeShade="7F" w:sz="12" w:space="0"/>
            </w:tcBorders>
            <w:shd w:val="clear" w:color="auto" w:fill="9CC2E5" w:themeFill="accent1" w:themeFillTint="99"/>
          </w:tcPr>
          <w:p w14:paraId="77CCB40C">
            <w:pPr>
              <w:widowControl w:val="0"/>
              <w:jc w:val="both"/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One-hot encoding</w:t>
            </w:r>
          </w:p>
        </w:tc>
      </w:tr>
      <w:tr w14:paraId="65C11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730" w:type="dxa"/>
            <w:tcBorders>
              <w:top w:val="single" w:color="1E4D78" w:themeColor="accent1" w:themeShade="7F" w:sz="12" w:space="0"/>
              <w:left w:val="single" w:color="1E4D78" w:themeColor="accent1" w:themeShade="7F" w:sz="12" w:space="0"/>
              <w:bottom w:val="single" w:color="1E4D78" w:themeColor="accent1" w:themeShade="7F" w:sz="12" w:space="0"/>
              <w:right w:val="single" w:color="1E4D78" w:themeColor="accent1" w:themeShade="7F" w:sz="12" w:space="0"/>
            </w:tcBorders>
            <w:shd w:val="clear" w:color="auto" w:fill="9CC2E5" w:themeFill="accent1" w:themeFillTint="99"/>
          </w:tcPr>
          <w:p w14:paraId="1FD13DB0">
            <w:pPr>
              <w:widowControl w:val="0"/>
              <w:jc w:val="both"/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PassengerID, Ticket</w:t>
            </w:r>
          </w:p>
        </w:tc>
        <w:tc>
          <w:tcPr>
            <w:tcW w:w="2331" w:type="dxa"/>
            <w:tcBorders>
              <w:top w:val="single" w:color="1E4D78" w:themeColor="accent1" w:themeShade="7F" w:sz="12" w:space="0"/>
              <w:left w:val="single" w:color="1E4D78" w:themeColor="accent1" w:themeShade="7F" w:sz="12" w:space="0"/>
              <w:bottom w:val="single" w:color="1E4D78" w:themeColor="accent1" w:themeShade="7F" w:sz="12" w:space="0"/>
              <w:right w:val="single" w:color="1E4D78" w:themeColor="accent1" w:themeShade="7F" w:sz="12" w:space="0"/>
            </w:tcBorders>
            <w:shd w:val="clear" w:color="auto" w:fill="BDD6EE" w:themeFill="accent1" w:themeFillTint="66"/>
          </w:tcPr>
          <w:p w14:paraId="45FB61A5">
            <w:pPr>
              <w:widowControl w:val="0"/>
              <w:jc w:val="both"/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Đặc trưng không hữu dụng với mô hình. Loại bỏ (drop).</w:t>
            </w:r>
          </w:p>
        </w:tc>
        <w:tc>
          <w:tcPr>
            <w:tcW w:w="1177" w:type="dxa"/>
            <w:tcBorders>
              <w:top w:val="single" w:color="1E4D78" w:themeColor="accent1" w:themeShade="7F" w:sz="12" w:space="0"/>
              <w:left w:val="single" w:color="1E4D78" w:themeColor="accent1" w:themeShade="7F" w:sz="12" w:space="0"/>
              <w:bottom w:val="single" w:color="1E4D78" w:themeColor="accent1" w:themeShade="7F" w:sz="12" w:space="0"/>
              <w:right w:val="single" w:color="1E4D78" w:themeColor="accent1" w:themeShade="7F" w:sz="12" w:space="0"/>
            </w:tcBorders>
            <w:shd w:val="clear" w:color="auto" w:fill="BDD6EE" w:themeFill="accent1" w:themeFillTint="66"/>
          </w:tcPr>
          <w:p w14:paraId="1508CDD0">
            <w:pPr>
              <w:widowControl w:val="0"/>
              <w:jc w:val="both"/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</w:p>
        </w:tc>
      </w:tr>
      <w:tr w14:paraId="4EAC5D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730" w:type="dxa"/>
            <w:tcBorders>
              <w:top w:val="single" w:color="1E4D78" w:themeColor="accent1" w:themeShade="7F" w:sz="12" w:space="0"/>
              <w:left w:val="single" w:color="1E4D78" w:themeColor="accent1" w:themeShade="7F" w:sz="12" w:space="0"/>
              <w:bottom w:val="single" w:color="1E4D78" w:themeColor="accent1" w:themeShade="7F" w:sz="12" w:space="0"/>
              <w:right w:val="single" w:color="1E4D78" w:themeColor="accent1" w:themeShade="7F" w:sz="12" w:space="0"/>
            </w:tcBorders>
            <w:shd w:val="clear" w:color="auto" w:fill="9CC2E5" w:themeFill="accent1" w:themeFillTint="99"/>
          </w:tcPr>
          <w:p w14:paraId="6E6DC3B7">
            <w:pPr>
              <w:widowControl w:val="0"/>
              <w:jc w:val="both"/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Name</w:t>
            </w:r>
          </w:p>
        </w:tc>
        <w:tc>
          <w:tcPr>
            <w:tcW w:w="2331" w:type="dxa"/>
            <w:tcBorders>
              <w:top w:val="single" w:color="1E4D78" w:themeColor="accent1" w:themeShade="7F" w:sz="12" w:space="0"/>
              <w:left w:val="single" w:color="1E4D78" w:themeColor="accent1" w:themeShade="7F" w:sz="12" w:space="0"/>
              <w:bottom w:val="single" w:color="1E4D78" w:themeColor="accent1" w:themeShade="7F" w:sz="12" w:space="0"/>
              <w:right w:val="single" w:color="1E4D78" w:themeColor="accent1" w:themeShade="7F" w:sz="12" w:space="0"/>
            </w:tcBorders>
            <w:shd w:val="clear" w:color="auto" w:fill="BDD6EE" w:themeFill="accent1" w:themeFillTint="66"/>
          </w:tcPr>
          <w:p w14:paraId="7BAC7314">
            <w:pPr>
              <w:widowControl w:val="0"/>
              <w:jc w:val="both"/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Trích xuất đặc trưng thành danh hiệu - Tittle.</w:t>
            </w:r>
          </w:p>
        </w:tc>
        <w:tc>
          <w:tcPr>
            <w:tcW w:w="1177" w:type="dxa"/>
            <w:tcBorders>
              <w:top w:val="single" w:color="1E4D78" w:themeColor="accent1" w:themeShade="7F" w:sz="12" w:space="0"/>
              <w:left w:val="single" w:color="1E4D78" w:themeColor="accent1" w:themeShade="7F" w:sz="12" w:space="0"/>
              <w:bottom w:val="single" w:color="1E4D78" w:themeColor="accent1" w:themeShade="7F" w:sz="12" w:space="0"/>
              <w:right w:val="single" w:color="1E4D78" w:themeColor="accent1" w:themeShade="7F" w:sz="12" w:space="0"/>
            </w:tcBorders>
            <w:shd w:val="clear" w:color="auto" w:fill="BDD6EE" w:themeFill="accent1" w:themeFillTint="66"/>
          </w:tcPr>
          <w:p w14:paraId="4FC22F6B">
            <w:pPr>
              <w:widowControl w:val="0"/>
              <w:jc w:val="center"/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X</w:t>
            </w:r>
          </w:p>
        </w:tc>
      </w:tr>
      <w:tr w14:paraId="3EC2AF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730" w:type="dxa"/>
            <w:tcBorders>
              <w:top w:val="single" w:color="1E4D78" w:themeColor="accent1" w:themeShade="7F" w:sz="12" w:space="0"/>
              <w:left w:val="single" w:color="1E4D78" w:themeColor="accent1" w:themeShade="7F" w:sz="12" w:space="0"/>
              <w:bottom w:val="single" w:color="1E4D78" w:themeColor="accent1" w:themeShade="7F" w:sz="12" w:space="0"/>
              <w:right w:val="single" w:color="1E4D78" w:themeColor="accent1" w:themeShade="7F" w:sz="12" w:space="0"/>
            </w:tcBorders>
            <w:shd w:val="clear" w:color="auto" w:fill="9CC2E5" w:themeFill="accent1" w:themeFillTint="99"/>
          </w:tcPr>
          <w:p w14:paraId="4CC45269">
            <w:pPr>
              <w:widowControl w:val="0"/>
              <w:jc w:val="both"/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Age, Fare</w:t>
            </w:r>
          </w:p>
        </w:tc>
        <w:tc>
          <w:tcPr>
            <w:tcW w:w="2331" w:type="dxa"/>
            <w:tcBorders>
              <w:top w:val="single" w:color="1E4D78" w:themeColor="accent1" w:themeShade="7F" w:sz="12" w:space="0"/>
              <w:left w:val="single" w:color="1E4D78" w:themeColor="accent1" w:themeShade="7F" w:sz="12" w:space="0"/>
              <w:bottom w:val="single" w:color="1E4D78" w:themeColor="accent1" w:themeShade="7F" w:sz="12" w:space="0"/>
              <w:right w:val="single" w:color="1E4D78" w:themeColor="accent1" w:themeShade="7F" w:sz="12" w:space="0"/>
            </w:tcBorders>
            <w:shd w:val="clear" w:color="auto" w:fill="BDD6EE" w:themeFill="accent1" w:themeFillTint="66"/>
          </w:tcPr>
          <w:p w14:paraId="60AB310C">
            <w:pPr>
              <w:widowControl w:val="0"/>
              <w:jc w:val="both"/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Sử dụng trung vị (median) cho dữ liệu thiếu</w:t>
            </w:r>
          </w:p>
        </w:tc>
        <w:tc>
          <w:tcPr>
            <w:tcW w:w="1177" w:type="dxa"/>
            <w:tcBorders>
              <w:top w:val="single" w:color="1E4D78" w:themeColor="accent1" w:themeShade="7F" w:sz="12" w:space="0"/>
              <w:left w:val="single" w:color="1E4D78" w:themeColor="accent1" w:themeShade="7F" w:sz="12" w:space="0"/>
              <w:bottom w:val="single" w:color="1E4D78" w:themeColor="accent1" w:themeShade="7F" w:sz="12" w:space="0"/>
              <w:right w:val="single" w:color="1E4D78" w:themeColor="accent1" w:themeShade="7F" w:sz="12" w:space="0"/>
            </w:tcBorders>
            <w:shd w:val="clear" w:color="auto" w:fill="BDD6EE" w:themeFill="accent1" w:themeFillTint="66"/>
          </w:tcPr>
          <w:p w14:paraId="179D385D">
            <w:pPr>
              <w:widowControl w:val="0"/>
              <w:jc w:val="center"/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</w:p>
        </w:tc>
      </w:tr>
      <w:tr w14:paraId="62076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730" w:type="dxa"/>
            <w:tcBorders>
              <w:top w:val="single" w:color="1E4D78" w:themeColor="accent1" w:themeShade="7F" w:sz="12" w:space="0"/>
              <w:left w:val="single" w:color="1E4D78" w:themeColor="accent1" w:themeShade="7F" w:sz="12" w:space="0"/>
              <w:bottom w:val="single" w:color="1E4D78" w:themeColor="accent1" w:themeShade="7F" w:sz="12" w:space="0"/>
              <w:right w:val="single" w:color="1E4D78" w:themeColor="accent1" w:themeShade="7F" w:sz="12" w:space="0"/>
            </w:tcBorders>
            <w:shd w:val="clear" w:color="auto" w:fill="9CC2E5" w:themeFill="accent1" w:themeFillTint="99"/>
          </w:tcPr>
          <w:p w14:paraId="081A5A5E">
            <w:pPr>
              <w:widowControl w:val="0"/>
              <w:jc w:val="both"/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Embarked</w:t>
            </w:r>
          </w:p>
        </w:tc>
        <w:tc>
          <w:tcPr>
            <w:tcW w:w="2331" w:type="dxa"/>
            <w:tcBorders>
              <w:top w:val="single" w:color="1E4D78" w:themeColor="accent1" w:themeShade="7F" w:sz="12" w:space="0"/>
              <w:left w:val="single" w:color="1E4D78" w:themeColor="accent1" w:themeShade="7F" w:sz="12" w:space="0"/>
              <w:bottom w:val="single" w:color="1E4D78" w:themeColor="accent1" w:themeShade="7F" w:sz="12" w:space="0"/>
              <w:right w:val="single" w:color="1E4D78" w:themeColor="accent1" w:themeShade="7F" w:sz="12" w:space="0"/>
            </w:tcBorders>
            <w:shd w:val="clear" w:color="auto" w:fill="BDD6EE" w:themeFill="accent1" w:themeFillTint="66"/>
          </w:tcPr>
          <w:p w14:paraId="6566790C">
            <w:pPr>
              <w:widowControl w:val="0"/>
              <w:jc w:val="both"/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Giả sử các giá trị thiếu là cảng phổ biến nhất vì chỉ có 2 dữ liệu thiếu.</w:t>
            </w:r>
          </w:p>
        </w:tc>
        <w:tc>
          <w:tcPr>
            <w:tcW w:w="1177" w:type="dxa"/>
            <w:tcBorders>
              <w:top w:val="single" w:color="1E4D78" w:themeColor="accent1" w:themeShade="7F" w:sz="12" w:space="0"/>
              <w:left w:val="single" w:color="1E4D78" w:themeColor="accent1" w:themeShade="7F" w:sz="12" w:space="0"/>
              <w:bottom w:val="single" w:color="1E4D78" w:themeColor="accent1" w:themeShade="7F" w:sz="12" w:space="0"/>
              <w:right w:val="single" w:color="1E4D78" w:themeColor="accent1" w:themeShade="7F" w:sz="12" w:space="0"/>
            </w:tcBorders>
            <w:shd w:val="clear" w:color="auto" w:fill="BDD6EE" w:themeFill="accent1" w:themeFillTint="66"/>
          </w:tcPr>
          <w:p w14:paraId="6AAB3EAF">
            <w:pPr>
              <w:widowControl w:val="0"/>
              <w:jc w:val="center"/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X</w:t>
            </w:r>
          </w:p>
        </w:tc>
      </w:tr>
      <w:tr w14:paraId="2A5E8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730" w:type="dxa"/>
            <w:tcBorders>
              <w:top w:val="single" w:color="1E4D78" w:themeColor="accent1" w:themeShade="7F" w:sz="12" w:space="0"/>
              <w:left w:val="single" w:color="1E4D78" w:themeColor="accent1" w:themeShade="7F" w:sz="12" w:space="0"/>
              <w:bottom w:val="single" w:color="1E4D78" w:themeColor="accent1" w:themeShade="7F" w:sz="12" w:space="0"/>
              <w:right w:val="single" w:color="1E4D78" w:themeColor="accent1" w:themeShade="7F" w:sz="12" w:space="0"/>
            </w:tcBorders>
            <w:shd w:val="clear" w:color="auto" w:fill="9CC2E5" w:themeFill="accent1" w:themeFillTint="99"/>
          </w:tcPr>
          <w:p w14:paraId="70CCB008">
            <w:pPr>
              <w:widowControl w:val="0"/>
              <w:jc w:val="both"/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Cabin</w:t>
            </w:r>
          </w:p>
        </w:tc>
        <w:tc>
          <w:tcPr>
            <w:tcW w:w="2331" w:type="dxa"/>
            <w:tcBorders>
              <w:top w:val="single" w:color="1E4D78" w:themeColor="accent1" w:themeShade="7F" w:sz="12" w:space="0"/>
              <w:left w:val="single" w:color="1E4D78" w:themeColor="accent1" w:themeShade="7F" w:sz="12" w:space="0"/>
              <w:bottom w:val="single" w:color="1E4D78" w:themeColor="accent1" w:themeShade="7F" w:sz="12" w:space="0"/>
              <w:right w:val="single" w:color="1E4D78" w:themeColor="accent1" w:themeShade="7F" w:sz="12" w:space="0"/>
            </w:tcBorders>
            <w:shd w:val="clear" w:color="auto" w:fill="BDD6EE" w:themeFill="accent1" w:themeFillTint="66"/>
          </w:tcPr>
          <w:p w14:paraId="0432F437">
            <w:pPr>
              <w:widowControl w:val="0"/>
              <w:jc w:val="both"/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Chuyển mã cabin về thành phân chia khu vực trong tàu, các giá trị thiếu cho là unknown.</w:t>
            </w:r>
          </w:p>
        </w:tc>
        <w:tc>
          <w:tcPr>
            <w:tcW w:w="1177" w:type="dxa"/>
            <w:tcBorders>
              <w:top w:val="single" w:color="1E4D78" w:themeColor="accent1" w:themeShade="7F" w:sz="12" w:space="0"/>
              <w:left w:val="single" w:color="1E4D78" w:themeColor="accent1" w:themeShade="7F" w:sz="12" w:space="0"/>
              <w:bottom w:val="single" w:color="1E4D78" w:themeColor="accent1" w:themeShade="7F" w:sz="12" w:space="0"/>
              <w:right w:val="single" w:color="1E4D78" w:themeColor="accent1" w:themeShade="7F" w:sz="12" w:space="0"/>
            </w:tcBorders>
            <w:shd w:val="clear" w:color="auto" w:fill="BDD6EE" w:themeFill="accent1" w:themeFillTint="66"/>
          </w:tcPr>
          <w:p w14:paraId="0CFECEAF">
            <w:pPr>
              <w:widowControl w:val="0"/>
              <w:spacing w:line="240" w:lineRule="auto"/>
              <w:jc w:val="center"/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X</w:t>
            </w:r>
          </w:p>
        </w:tc>
      </w:tr>
      <w:tr w14:paraId="0FE24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1730" w:type="dxa"/>
            <w:tcBorders>
              <w:top w:val="single" w:color="1E4D78" w:themeColor="accent1" w:themeShade="7F" w:sz="12" w:space="0"/>
              <w:left w:val="single" w:color="1E4D78" w:themeColor="accent1" w:themeShade="7F" w:sz="12" w:space="0"/>
              <w:bottom w:val="single" w:color="1E4D78" w:themeColor="accent1" w:themeShade="7F" w:sz="12" w:space="0"/>
              <w:right w:val="single" w:color="1E4D78" w:themeColor="accent1" w:themeShade="7F" w:sz="12" w:space="0"/>
            </w:tcBorders>
            <w:shd w:val="clear" w:color="auto" w:fill="9CC2E5" w:themeFill="accent1" w:themeFillTint="99"/>
          </w:tcPr>
          <w:p w14:paraId="37C318A1">
            <w:pPr>
              <w:widowControl w:val="0"/>
              <w:jc w:val="both"/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Sex</w:t>
            </w:r>
          </w:p>
        </w:tc>
        <w:tc>
          <w:tcPr>
            <w:tcW w:w="2331" w:type="dxa"/>
            <w:tcBorders>
              <w:top w:val="single" w:color="1E4D78" w:themeColor="accent1" w:themeShade="7F" w:sz="12" w:space="0"/>
              <w:left w:val="single" w:color="1E4D78" w:themeColor="accent1" w:themeShade="7F" w:sz="12" w:space="0"/>
              <w:bottom w:val="single" w:color="1E4D78" w:themeColor="accent1" w:themeShade="7F" w:sz="12" w:space="0"/>
              <w:right w:val="single" w:color="1E4D78" w:themeColor="accent1" w:themeShade="7F" w:sz="12" w:space="0"/>
            </w:tcBorders>
            <w:shd w:val="clear" w:color="auto" w:fill="BDD6EE" w:themeFill="accent1" w:themeFillTint="66"/>
          </w:tcPr>
          <w:p w14:paraId="23965EF5">
            <w:pPr>
              <w:widowControl w:val="0"/>
              <w:jc w:val="both"/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Chỉ One-hot.</w:t>
            </w:r>
          </w:p>
        </w:tc>
        <w:tc>
          <w:tcPr>
            <w:tcW w:w="1177" w:type="dxa"/>
            <w:tcBorders>
              <w:top w:val="single" w:color="1E4D78" w:themeColor="accent1" w:themeShade="7F" w:sz="12" w:space="0"/>
              <w:left w:val="single" w:color="1E4D78" w:themeColor="accent1" w:themeShade="7F" w:sz="12" w:space="0"/>
              <w:bottom w:val="single" w:color="1E4D78" w:themeColor="accent1" w:themeShade="7F" w:sz="12" w:space="0"/>
              <w:right w:val="single" w:color="1E4D78" w:themeColor="accent1" w:themeShade="7F" w:sz="12" w:space="0"/>
            </w:tcBorders>
            <w:shd w:val="clear" w:color="auto" w:fill="BDD6EE" w:themeFill="accent1" w:themeFillTint="66"/>
          </w:tcPr>
          <w:p w14:paraId="56D7AC71">
            <w:pPr>
              <w:widowControl w:val="0"/>
              <w:spacing w:line="240" w:lineRule="auto"/>
              <w:jc w:val="center"/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 w:ascii="MS Reference Sans Serif" w:hAnsi="MS Reference Sans Serif" w:cs="MS Reference Sans Serif"/>
                <w:b w:val="0"/>
                <w:bCs w:val="0"/>
                <w:color w:val="1F4E79" w:themeColor="accent1" w:themeShade="80"/>
                <w:sz w:val="13"/>
                <w:szCs w:val="13"/>
                <w:vertAlign w:val="baseline"/>
                <w:lang w:val="en-US"/>
              </w:rPr>
              <w:t>X</w:t>
            </w:r>
          </w:p>
        </w:tc>
      </w:tr>
    </w:tbl>
    <w:p w14:paraId="05CEDE57">
      <w:pPr>
        <w:jc w:val="both"/>
        <w:rPr>
          <w:rFonts w:hint="default" w:ascii="MS Reference Sans Serif" w:hAnsi="MS Reference Sans Serif" w:cs="MS Reference Sans Serif"/>
          <w:b w:val="0"/>
          <w:bCs w:val="0"/>
          <w:color w:val="2E75B6" w:themeColor="accent1" w:themeShade="BF"/>
          <w:sz w:val="16"/>
          <w:szCs w:val="16"/>
          <w:lang w:val="en-US"/>
        </w:rPr>
      </w:pPr>
      <w:r>
        <w:rPr>
          <w:rFonts w:hint="default" w:ascii="MS Reference Sans Serif" w:hAnsi="MS Reference Sans Serif" w:cs="MS Reference Sans Serif"/>
          <w:b w:val="0"/>
          <w:bCs w:val="0"/>
          <w:color w:val="2E75B6" w:themeColor="accent1" w:themeShade="BF"/>
          <w:sz w:val="16"/>
          <w:szCs w:val="16"/>
          <w:lang w:val="en-US"/>
        </w:rPr>
        <w:t>- Thực nghiệm 2: Label Encoding (Phương thức xử lí tương tự thực nghiệm 1, Chỉ khác Encoding)</w:t>
      </w:r>
    </w:p>
    <w:p w14:paraId="6F81E67D">
      <w:pPr>
        <w:jc w:val="both"/>
        <w:rPr>
          <w:rFonts w:hint="default" w:ascii="MS Reference Sans Serif" w:hAnsi="MS Reference Sans Serif" w:cs="MS Reference Sans Serif"/>
          <w:b w:val="0"/>
          <w:bCs w:val="0"/>
          <w:color w:val="2E75B6" w:themeColor="accent1" w:themeShade="BF"/>
          <w:sz w:val="16"/>
          <w:szCs w:val="16"/>
          <w:lang w:val="en-US"/>
        </w:rPr>
      </w:pPr>
    </w:p>
    <w:p w14:paraId="53A30973">
      <w:pPr>
        <w:jc w:val="center"/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28"/>
          <w:szCs w:val="28"/>
          <w:lang w:val="en-US"/>
        </w:rPr>
        <w:t>Model Training</w:t>
      </w:r>
    </w:p>
    <w:p w14:paraId="2E7C0E2F">
      <w:pPr>
        <w:jc w:val="both"/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color w:val="2E75B6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85725</wp:posOffset>
                </wp:positionV>
                <wp:extent cx="1399540" cy="99441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08600" y="7110095"/>
                          <a:ext cx="1399540" cy="994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B0F6B">
                            <w:pPr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1268095" cy="729615"/>
                                  <wp:effectExtent l="0" t="0" r="12065" b="1905"/>
                                  <wp:docPr id="4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8095" cy="729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684C13">
                            <w:pPr>
                              <w:jc w:val="center"/>
                              <w:rPr>
                                <w:rFonts w:hint="default" w:ascii="MS Reference Sans Serif" w:hAnsi="MS Reference Sans Serif" w:cs="MS Reference Sans Serif"/>
                                <w:b/>
                                <w:bCs/>
                                <w:color w:val="2E75B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rFonts w:hint="default" w:ascii="MS Reference Sans Serif" w:hAnsi="MS Reference Sans Serif" w:cs="MS Reference Sans Serif"/>
                                <w:b/>
                                <w:bCs/>
                                <w:color w:val="2E75B6" w:themeColor="accent1" w:themeShade="BF"/>
                                <w:lang w:val="en-US"/>
                              </w:rPr>
                              <w:t>2.Random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1pt;margin-top:6.75pt;height:78.3pt;width:110.2pt;z-index:251661312;mso-width-relative:page;mso-height-relative:page;" filled="f" stroked="f" coordsize="21600,21600" o:gfxdata="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IbQ9XbAAAACgEAAA8AAAAAAAAAAQAgAAAAIgAAAGRycy9k&#10;b3ducmV2LnhtbFBLAQIUABQAAAAIAIdO4kB5dwn2OAIAAHMEAAAOAAAAAAAAAAEAIAAAACo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80B0F6B">
                      <w:pPr>
                        <w:jc w:val="center"/>
                      </w:pPr>
                      <w:r>
                        <w:drawing>
                          <wp:inline distT="0" distB="0" distL="114300" distR="114300">
                            <wp:extent cx="1268095" cy="729615"/>
                            <wp:effectExtent l="0" t="0" r="12065" b="1905"/>
                            <wp:docPr id="4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8095" cy="729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684C13">
                      <w:pPr>
                        <w:jc w:val="center"/>
                        <w:rPr>
                          <w:rFonts w:hint="default" w:ascii="MS Reference Sans Serif" w:hAnsi="MS Reference Sans Serif" w:cs="MS Reference Sans Serif"/>
                          <w:b/>
                          <w:bCs/>
                          <w:color w:val="2E75B6" w:themeColor="accent1" w:themeShade="BF"/>
                          <w:lang w:val="en-US"/>
                        </w:rPr>
                      </w:pPr>
                      <w:r>
                        <w:rPr>
                          <w:rFonts w:hint="default" w:ascii="MS Reference Sans Serif" w:hAnsi="MS Reference Sans Serif" w:cs="MS Reference Sans Serif"/>
                          <w:b/>
                          <w:bCs/>
                          <w:color w:val="2E75B6" w:themeColor="accent1" w:themeShade="BF"/>
                          <w:lang w:val="en-US"/>
                        </w:rPr>
                        <w:t>2.Random Forest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20"/>
          <w:szCs w:val="20"/>
          <w:lang w:val="en-US"/>
        </w:rPr>
        <w:t>Proposed models:</w:t>
      </w:r>
      <w:r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28"/>
          <w:szCs w:val="28"/>
          <w:lang w:val="en-US"/>
        </w:rPr>
        <w:tab/>
      </w:r>
    </w:p>
    <w:p w14:paraId="46E60AAC">
      <w:pPr>
        <w:jc w:val="left"/>
        <w:rPr>
          <w:color w:val="2E75B6" w:themeColor="accent1" w:themeShade="BF"/>
        </w:rPr>
      </w:pPr>
      <w:r>
        <w:rPr>
          <w:rFonts w:hint="default"/>
          <w:color w:val="2E75B6" w:themeColor="accent1" w:themeShade="BF"/>
          <w:lang w:val="en-US"/>
        </w:rPr>
        <w:t xml:space="preserve">   </w:t>
      </w:r>
      <w:r>
        <w:rPr>
          <w:color w:val="2E75B6" w:themeColor="accent1" w:themeShade="BF"/>
        </w:rPr>
        <w:drawing>
          <wp:inline distT="0" distB="0" distL="114300" distR="114300">
            <wp:extent cx="1272540" cy="71247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t="11011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color w:val="2E75B6" w:themeColor="accent1" w:themeShade="BF"/>
          <w:lang w:val="en-US"/>
        </w:rPr>
        <w:tab/>
      </w:r>
    </w:p>
    <w:p w14:paraId="538A2635">
      <w:pPr>
        <w:ind w:firstLine="100" w:firstLineChars="50"/>
        <w:jc w:val="both"/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lang w:val="en-US"/>
        </w:rPr>
      </w:pPr>
      <w:r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lang w:val="en-US"/>
        </w:rPr>
        <w:t>1.Logistic Regression</w:t>
      </w:r>
    </w:p>
    <w:p w14:paraId="57CE2331">
      <w:pPr>
        <w:jc w:val="center"/>
        <w:rPr>
          <w:color w:val="2E75B6" w:themeColor="accent1" w:themeShade="BF"/>
        </w:rPr>
      </w:pPr>
    </w:p>
    <w:p w14:paraId="7402F877">
      <w:pPr>
        <w:jc w:val="left"/>
        <w:rPr>
          <w:color w:val="2E75B6" w:themeColor="accent1" w:themeShade="BF"/>
        </w:rPr>
      </w:pPr>
      <w:r>
        <w:rPr>
          <w:color w:val="2E75B6" w:themeColor="accent1" w:themeShade="BF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95250</wp:posOffset>
                </wp:positionV>
                <wp:extent cx="1721485" cy="1320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10980" y="934085"/>
                          <a:ext cx="1721485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alpha val="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2C7F0">
                            <w:pPr>
                              <w:jc w:val="left"/>
                              <w:rPr>
                                <w:rFonts w:hint="default" w:ascii="MS Reference Sans Serif" w:hAnsi="MS Reference Sans Serif" w:cs="MS Reference Sans Serif"/>
                                <w:b/>
                                <w:bCs/>
                                <w:color w:val="2E75B6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MS Reference Sans Serif" w:hAnsi="MS Reference Sans Serif" w:cs="MS Reference Sans Serif"/>
                                <w:b/>
                                <w:bCs/>
                                <w:color w:val="2E75B6" w:themeColor="accent1" w:themeShade="BF"/>
                                <w:sz w:val="20"/>
                                <w:szCs w:val="20"/>
                                <w:lang w:val="en-US"/>
                              </w:rPr>
                              <w:t>Evaluating Method:</w:t>
                            </w:r>
                          </w:p>
                          <w:p w14:paraId="1433DA85">
                            <w:pPr>
                              <w:jc w:val="center"/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1544320" cy="779145"/>
                                  <wp:effectExtent l="0" t="0" r="10160" b="13335"/>
                                  <wp:docPr id="20" name="Picture 11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11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44320" cy="779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83F1A7">
                            <w:pPr>
                              <w:jc w:val="center"/>
                              <w:rPr>
                                <w:rFonts w:hint="default" w:ascii="MS Reference Sans Serif" w:hAnsi="MS Reference Sans Serif" w:cs="MS Reference Sans Serif"/>
                                <w:color w:val="2E75B6" w:themeColor="accent1" w:themeShade="BF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MS Reference Sans Serif" w:hAnsi="MS Reference Sans Serif" w:cs="MS Reference Sans Serif"/>
                                <w:color w:val="2E75B6" w:themeColor="accent1" w:themeShade="BF"/>
                                <w:sz w:val="16"/>
                                <w:szCs w:val="16"/>
                                <w:lang w:val="en-US"/>
                              </w:rPr>
                              <w:t>- K-Fold Cross validation và kaggle submition score.</w:t>
                            </w:r>
                          </w:p>
                          <w:p w14:paraId="7F4F8908">
                            <w:pP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5pt;margin-top:7.5pt;height:104pt;width:135.55pt;z-index:251662336;mso-width-relative:page;mso-height-relative:page;" filled="f" stroked="t" coordsize="21600,21600" o:gfxdata="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DKZ&#10;XEbbAAAACgEAAA8AAAAAAAAAAQAgAAAAIgAAAGRycy9kb3ducmV2LnhtbFBLAQIUABQAAAAIAIdO&#10;4kCbbDtUWQIAALkEAAAOAAAAAAAAAAEAIAAAACoBAABkcnMvZTJvRG9jLnhtbFBLBQYAAAAABgAG&#10;AFkBAAD1BQAAAAA=&#10;">
                <v:fill on="f" focussize="0,0"/>
                <v:stroke weight="0.5pt" color="#5B9BD5 [3204]" opacity="0f" joinstyle="round"/>
                <v:imagedata o:title=""/>
                <o:lock v:ext="edit" aspectratio="f"/>
                <v:textbox>
                  <w:txbxContent>
                    <w:p w14:paraId="1FF2C7F0">
                      <w:pPr>
                        <w:jc w:val="left"/>
                        <w:rPr>
                          <w:rFonts w:hint="default" w:ascii="MS Reference Sans Serif" w:hAnsi="MS Reference Sans Serif" w:cs="MS Reference Sans Serif"/>
                          <w:b/>
                          <w:bCs/>
                          <w:color w:val="2E75B6" w:themeColor="accent1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MS Reference Sans Serif" w:hAnsi="MS Reference Sans Serif" w:cs="MS Reference Sans Serif"/>
                          <w:b/>
                          <w:bCs/>
                          <w:color w:val="2E75B6" w:themeColor="accent1" w:themeShade="BF"/>
                          <w:sz w:val="20"/>
                          <w:szCs w:val="20"/>
                          <w:lang w:val="en-US"/>
                        </w:rPr>
                        <w:t>Evaluating Method:</w:t>
                      </w:r>
                    </w:p>
                    <w:p w14:paraId="1433DA85">
                      <w:pPr>
                        <w:jc w:val="center"/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</w:pP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1544320" cy="779145"/>
                            <wp:effectExtent l="0" t="0" r="10160" b="13335"/>
                            <wp:docPr id="20" name="Picture 11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11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44320" cy="779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83F1A7">
                      <w:pPr>
                        <w:jc w:val="center"/>
                        <w:rPr>
                          <w:rFonts w:hint="default" w:ascii="MS Reference Sans Serif" w:hAnsi="MS Reference Sans Serif" w:cs="MS Reference Sans Serif"/>
                          <w:color w:val="2E75B6" w:themeColor="accent1" w:themeShade="BF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MS Reference Sans Serif" w:hAnsi="MS Reference Sans Serif" w:cs="MS Reference Sans Serif"/>
                          <w:color w:val="2E75B6" w:themeColor="accent1" w:themeShade="BF"/>
                          <w:sz w:val="16"/>
                          <w:szCs w:val="16"/>
                          <w:lang w:val="en-US"/>
                        </w:rPr>
                        <w:t>- K-Fold Cross validation và kaggle submition score.</w:t>
                      </w:r>
                    </w:p>
                    <w:p w14:paraId="7F4F8908">
                      <w:pP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2E75B6" w:themeColor="accent1" w:themeShade="BF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139700</wp:posOffset>
                </wp:positionV>
                <wp:extent cx="6350" cy="6434455"/>
                <wp:effectExtent l="6350" t="0" r="17780" b="120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43445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6.7pt;margin-top:11pt;height:506.65pt;width:0.5pt;z-index:251665408;mso-width-relative:page;mso-height-relative:page;" filled="f" stroked="t" coordsize="21600,21600" o:gfxdata="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9qGQBtgAAAALAQAADwAAAAAAAAABACAAAAAiAAAAZHJzL2Rvd25yZXYueG1sUEsB&#10;AhQAFAAAAAgAh07iQDMg8H31AQAA6QMAAA4AAAAAAAAAAQAgAAAAJwEAAGRycy9lMm9Eb2MueG1s&#10;UEsFBgAAAAAGAAYAWQEAAI4FAAAAAA==&#10;">
                <v:fill on="f" focussize="0,0"/>
                <v:stroke weight="1pt" color="#41719C [3204]" miterlimit="8" joinstyle="miter" dashstyle="longDashDot"/>
                <v:imagedata o:title=""/>
                <o:lock v:ext="edit" aspectratio="f"/>
              </v:line>
            </w:pict>
          </mc:Fallback>
        </mc:AlternateContent>
      </w:r>
    </w:p>
    <w:p w14:paraId="1C6860CD">
      <w:pPr>
        <w:jc w:val="left"/>
        <w:rPr>
          <w:b/>
          <w:bCs/>
          <w:color w:val="2E75B6" w:themeColor="accent1" w:themeShade="BF"/>
        </w:rPr>
      </w:pPr>
      <w:r>
        <w:rPr>
          <w:color w:val="2E75B6" w:themeColor="accent1" w:themeShade="BF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10160</wp:posOffset>
                </wp:positionV>
                <wp:extent cx="5080" cy="1127760"/>
                <wp:effectExtent l="6350" t="0" r="1905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477885" y="1570355"/>
                          <a:ext cx="5080" cy="1127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6.4pt;margin-top:0.8pt;height:88.8pt;width:0.4pt;z-index:251663360;mso-width-relative:page;mso-height-relative:page;" filled="f" stroked="t" coordsize="21600,21600" o:gfxdata="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CiXwnU&#10;AAAACQEAAA8AAAAAAAAAAQAgAAAAIgAAAGRycy9kb3ducmV2LnhtbFBLAQIUABQAAAAIAIdO4kBc&#10;zFVM6wEAAMYDAAAOAAAAAAAAAAEAIAAAACMBAABkcnMvZTJvRG9jLnhtbFBLBQYAAAAABgAGAFkB&#10;AACA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lang w:val="en-US"/>
        </w:rPr>
        <w:t>3.Gradient boosting</w:t>
      </w:r>
    </w:p>
    <w:p w14:paraId="113686CD">
      <w:pPr>
        <w:jc w:val="left"/>
        <w:rPr>
          <w:color w:val="2E75B6" w:themeColor="accent1" w:themeShade="BF"/>
        </w:rPr>
      </w:pPr>
      <w:r>
        <w:rPr>
          <w:color w:val="2E75B6" w:themeColor="accent1" w:themeShade="BF"/>
        </w:rPr>
        <w:drawing>
          <wp:inline distT="0" distB="0" distL="114300" distR="114300">
            <wp:extent cx="1384300" cy="846455"/>
            <wp:effectExtent l="0" t="0" r="2540" b="6985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8430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1B923">
      <w:pPr>
        <w:jc w:val="center"/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28"/>
          <w:szCs w:val="28"/>
          <w:lang w:val="en-US"/>
        </w:rPr>
      </w:pPr>
    </w:p>
    <w:p w14:paraId="286CB409">
      <w:pPr>
        <w:jc w:val="both"/>
        <w:rPr>
          <w:rFonts w:hint="default" w:ascii="MS Reference Sans Serif" w:hAnsi="MS Reference Sans Serif" w:cs="MS Reference Sans Serif"/>
          <w:color w:val="2E75B6" w:themeColor="accent1" w:themeShade="BF"/>
          <w:sz w:val="16"/>
          <w:szCs w:val="16"/>
          <w:lang w:val="en-US"/>
        </w:rPr>
      </w:pPr>
      <w:r>
        <w:rPr>
          <w:rFonts w:hint="default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2134235</wp:posOffset>
                </wp:positionH>
                <wp:positionV relativeFrom="paragraph">
                  <wp:posOffset>1905</wp:posOffset>
                </wp:positionV>
                <wp:extent cx="1123950" cy="10604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43445" y="1710055"/>
                          <a:ext cx="1123950" cy="1060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57102">
                            <w:r>
                              <w:drawing>
                                <wp:inline distT="0" distB="0" distL="114300" distR="114300">
                                  <wp:extent cx="894715" cy="894715"/>
                                  <wp:effectExtent l="0" t="0" r="4445" b="4445"/>
                                  <wp:docPr id="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94715" cy="894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05pt;margin-top:0.15pt;height:83.5pt;width:88.5pt;z-index:251666432;mso-width-relative:page;mso-height-relative:page;" filled="f" stroked="f" coordsize="21600,21600" o:gfxdata="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T4m63YAAAACAEAAA8AAAAAAAAAAQAgAAAAIgAAAGRycy9kb3ducmV2&#10;LnhtbFBLAQIUABQAAAAIAIdO4kBxix4jNQIAAHIEAAAOAAAAAAAAAAEAIAAAACc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8D57102">
                      <w:r>
                        <w:drawing>
                          <wp:inline distT="0" distB="0" distL="114300" distR="114300">
                            <wp:extent cx="894715" cy="894715"/>
                            <wp:effectExtent l="0" t="0" r="4445" b="4445"/>
                            <wp:docPr id="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4715" cy="894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C9E03D0">
      <w:pPr>
        <w:jc w:val="left"/>
        <w:rPr>
          <w:rFonts w:hint="default" w:ascii="MS Reference Sans Serif" w:hAnsi="MS Reference Sans Serif" w:cs="MS Reference Sans Serif"/>
          <w:color w:val="2E75B6" w:themeColor="accent1" w:themeShade="BF"/>
          <w:sz w:val="16"/>
          <w:szCs w:val="16"/>
          <w:lang w:val="en-US"/>
        </w:rPr>
      </w:pPr>
      <w:r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20"/>
          <w:szCs w:val="20"/>
          <w:lang w:val="en-US"/>
        </w:rPr>
        <w:t>Tuning Method:</w:t>
      </w:r>
    </w:p>
    <w:p w14:paraId="0F65F5A9">
      <w:pPr>
        <w:jc w:val="both"/>
        <w:rPr>
          <w:rFonts w:hint="default" w:ascii="MS Reference Sans Serif" w:hAnsi="MS Reference Sans Serif" w:cs="MS Reference Sans Serif"/>
          <w:color w:val="2E75B6" w:themeColor="accent1" w:themeShade="BF"/>
          <w:sz w:val="16"/>
          <w:szCs w:val="16"/>
          <w:lang w:val="en-US"/>
        </w:rPr>
      </w:pPr>
      <w:r>
        <w:rPr>
          <w:rFonts w:hint="default" w:ascii="MS Reference Sans Serif" w:hAnsi="MS Reference Sans Serif" w:cs="MS Reference Sans Serif"/>
          <w:color w:val="2E75B6" w:themeColor="accent1" w:themeShade="BF"/>
          <w:sz w:val="16"/>
          <w:szCs w:val="16"/>
          <w:lang w:val="en-US"/>
        </w:rPr>
        <w:t>- Kết hợp giữa K-Fold và GridSearch</w:t>
      </w:r>
    </w:p>
    <w:p w14:paraId="4E25A73B">
      <w:pPr>
        <w:jc w:val="both"/>
        <w:rPr>
          <w:rFonts w:hint="default" w:ascii="MS Reference Sans Serif" w:hAnsi="MS Reference Sans Serif" w:cs="MS Reference Sans Serif"/>
          <w:color w:val="2E75B6" w:themeColor="accent1" w:themeShade="BF"/>
          <w:sz w:val="16"/>
          <w:szCs w:val="16"/>
          <w:lang w:val="en-US"/>
        </w:rPr>
      </w:pPr>
      <w:r>
        <w:rPr>
          <w:rFonts w:hint="default" w:ascii="MS Reference Sans Serif" w:hAnsi="MS Reference Sans Serif" w:cs="MS Reference Sans Serif"/>
          <w:color w:val="2E75B6" w:themeColor="accent1" w:themeShade="BF"/>
          <w:sz w:val="16"/>
          <w:szCs w:val="16"/>
          <w:lang w:val="en-US"/>
        </w:rPr>
        <w:t>Cho các hyperparameters của các model.</w:t>
      </w:r>
    </w:p>
    <w:p w14:paraId="5B34BD0B">
      <w:pPr>
        <w:jc w:val="center"/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28"/>
          <w:szCs w:val="28"/>
          <w:lang w:val="en-US"/>
        </w:rPr>
      </w:pPr>
    </w:p>
    <w:p w14:paraId="3393D4C3">
      <w:pPr>
        <w:jc w:val="both"/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28"/>
          <w:szCs w:val="28"/>
          <w:lang w:val="en-US"/>
        </w:rPr>
      </w:pPr>
      <w:bookmarkStart w:id="0" w:name="_GoBack"/>
      <w:bookmarkEnd w:id="0"/>
    </w:p>
    <w:p w14:paraId="33A1D805">
      <w:pPr>
        <w:jc w:val="center"/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28"/>
          <w:szCs w:val="28"/>
          <w:lang w:val="en-US"/>
        </w:rPr>
        <w:t>Model Evaluating</w:t>
      </w:r>
    </w:p>
    <w:p w14:paraId="24363886">
      <w:pPr>
        <w:jc w:val="both"/>
        <w:rPr>
          <w:rFonts w:hint="default"/>
          <w:color w:val="2E75B6" w:themeColor="accent1" w:themeShade="BF"/>
          <w:lang w:val="en-US"/>
        </w:rPr>
      </w:pPr>
      <w:r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16"/>
          <w:szCs w:val="16"/>
          <w:lang w:val="en-US"/>
        </w:rPr>
        <w:t>Ex1</w:t>
      </w:r>
      <w:r>
        <w:rPr>
          <w:rFonts w:hint="default" w:ascii="MS Reference Sans Serif" w:hAnsi="MS Reference Sans Serif" w:cs="MS Reference Sans Serif"/>
          <w:color w:val="2E75B6" w:themeColor="accent1" w:themeShade="BF"/>
          <w:sz w:val="16"/>
          <w:szCs w:val="16"/>
          <w:lang w:val="en-US"/>
        </w:rPr>
        <w:t>: One-Hot Encoding</w:t>
      </w:r>
    </w:p>
    <w:tbl>
      <w:tblPr>
        <w:tblStyle w:val="3"/>
        <w:tblW w:w="4738" w:type="pct"/>
        <w:tblInd w:w="15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1218"/>
        <w:gridCol w:w="1582"/>
      </w:tblGrid>
      <w:tr w14:paraId="4D5FAF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76" w:type="pct"/>
            <w:tcBorders>
              <w:top w:val="single" w:color="1E4D78" w:themeColor="accent1" w:themeShade="7F" w:sz="12" w:space="0"/>
              <w:left w:val="single" w:color="1E4D78" w:themeColor="accent1" w:themeShade="7F" w:sz="12" w:space="0"/>
              <w:bottom w:val="single" w:color="1E4D78" w:themeColor="accent1" w:themeShade="7F" w:sz="12" w:space="0"/>
              <w:right w:val="single" w:color="1E4D78" w:themeColor="accent1" w:themeShade="7F" w:sz="12" w:space="0"/>
            </w:tcBorders>
            <w:shd w:val="clear" w:color="auto" w:fill="9CC2E5" w:themeFill="accent1" w:themeFillTint="99"/>
            <w:noWrap/>
            <w:vAlign w:val="bottom"/>
          </w:tcPr>
          <w:p w14:paraId="66F94A1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SVN-Product Sans" w:hAnsi="SVN-Product Sans" w:eastAsia="SVN-Product Sans" w:cs="SVN-Product Sans"/>
                <w:b/>
                <w:bCs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</w:pPr>
            <w:r>
              <w:rPr>
                <w:rFonts w:hint="default" w:ascii="SVN-Product Sans" w:hAnsi="SVN-Product Sans" w:eastAsia="SVN-Product Sans" w:cs="SVN-Product Sans"/>
                <w:b/>
                <w:bCs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t>Baseline</w:t>
            </w:r>
          </w:p>
        </w:tc>
        <w:tc>
          <w:tcPr>
            <w:tcW w:w="1228" w:type="pct"/>
            <w:tcBorders>
              <w:top w:val="single" w:color="1E4D78" w:themeColor="accent1" w:themeShade="7F" w:sz="12" w:space="0"/>
              <w:left w:val="single" w:color="1E4D78" w:themeColor="accent1" w:themeShade="7F" w:sz="12" w:space="0"/>
              <w:bottom w:val="single" w:color="1E4D78" w:themeColor="accent1" w:themeShade="7F" w:sz="12" w:space="0"/>
              <w:right w:val="single" w:color="1E4D78" w:themeColor="accent1" w:themeShade="7F" w:sz="12" w:space="0"/>
            </w:tcBorders>
            <w:shd w:val="clear" w:color="auto" w:fill="9CC2E5" w:themeFill="accent1" w:themeFillTint="99"/>
            <w:noWrap/>
            <w:vAlign w:val="bottom"/>
          </w:tcPr>
          <w:p w14:paraId="7E43BDEA"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SVN-Product Sans" w:hAnsi="SVN-Product Sans" w:eastAsia="SVN-Product Sans" w:cs="SVN-Product Sans"/>
                <w:b/>
                <w:bCs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</w:pPr>
            <w:r>
              <w:rPr>
                <w:rFonts w:hint="default" w:ascii="SVN-Product Sans" w:hAnsi="SVN-Product Sans" w:eastAsia="SVN-Product Sans" w:cs="SVN-Product Sans"/>
                <w:b/>
                <w:bCs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t>Kaggle Score</w:t>
            </w:r>
          </w:p>
        </w:tc>
        <w:tc>
          <w:tcPr>
            <w:tcW w:w="1595" w:type="pct"/>
            <w:tcBorders>
              <w:top w:val="single" w:color="1E4D78" w:themeColor="accent1" w:themeShade="7F" w:sz="12" w:space="0"/>
              <w:left w:val="single" w:color="1E4D78" w:themeColor="accent1" w:themeShade="7F" w:sz="12" w:space="0"/>
              <w:bottom w:val="single" w:color="1E4D78" w:themeColor="accent1" w:themeShade="7F" w:sz="12" w:space="0"/>
              <w:right w:val="single" w:color="1E4D78" w:themeColor="accent1" w:themeShade="7F" w:sz="12" w:space="0"/>
            </w:tcBorders>
            <w:shd w:val="clear" w:color="auto" w:fill="9CC2E5" w:themeFill="accent1" w:themeFillTint="99"/>
            <w:noWrap/>
            <w:vAlign w:val="bottom"/>
          </w:tcPr>
          <w:p w14:paraId="1090ABB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SVN-Product Sans" w:hAnsi="SVN-Product Sans" w:eastAsia="SVN-Product Sans" w:cs="SVN-Product Sans"/>
                <w:b/>
                <w:bCs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</w:pPr>
            <w:r>
              <w:rPr>
                <w:rFonts w:hint="default" w:ascii="SVN-Product Sans" w:hAnsi="SVN-Product Sans" w:eastAsia="SVN-Product Sans" w:cs="SVN-Product Sans"/>
                <w:b/>
                <w:bCs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t>accuracy</w:t>
            </w:r>
          </w:p>
        </w:tc>
      </w:tr>
      <w:tr w14:paraId="72C9A0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76" w:type="pct"/>
            <w:tcBorders>
              <w:top w:val="single" w:color="1E4D78" w:themeColor="accent1" w:themeShade="7F" w:sz="12" w:space="0"/>
              <w:left w:val="single" w:color="1E4D78" w:themeColor="accent1" w:themeShade="7F" w:sz="12" w:space="0"/>
              <w:bottom w:val="single" w:color="1E4D78" w:themeColor="accent1" w:themeShade="7F" w:sz="12" w:space="0"/>
              <w:right w:val="single" w:color="1E4D78" w:themeColor="accent1" w:themeShade="7F" w:sz="12" w:space="0"/>
            </w:tcBorders>
            <w:shd w:val="clear" w:color="auto" w:fill="9CC2E5" w:themeFill="accent1" w:themeFillTint="99"/>
            <w:noWrap/>
            <w:vAlign w:val="bottom"/>
          </w:tcPr>
          <w:p w14:paraId="31D0614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VN-Product Sans" w:hAnsi="SVN-Product Sans" w:eastAsia="SVN-Product Sans" w:cs="SVN-Product Sans"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</w:pPr>
            <w:r>
              <w:rPr>
                <w:rFonts w:hint="default" w:ascii="SVN-Product Sans" w:hAnsi="SVN-Product Sans" w:eastAsia="SVN-Product Sans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t>LogisticRegression</w:t>
            </w:r>
          </w:p>
        </w:tc>
        <w:tc>
          <w:tcPr>
            <w:tcW w:w="1228" w:type="pct"/>
            <w:tcBorders>
              <w:top w:val="single" w:color="1E4D78" w:themeColor="accent1" w:themeShade="7F" w:sz="12" w:space="0"/>
              <w:left w:val="single" w:color="1E4D78" w:themeColor="accent1" w:themeShade="7F" w:sz="12" w:space="0"/>
              <w:bottom w:val="single" w:color="1E4D78" w:themeColor="accent1" w:themeShade="7F" w:sz="12" w:space="0"/>
              <w:right w:val="single" w:color="1E4D78" w:themeColor="accent1" w:themeShade="7F" w:sz="12" w:space="0"/>
            </w:tcBorders>
            <w:shd w:val="clear" w:color="auto" w:fill="BDD6EE" w:themeFill="accent1" w:themeFillTint="66"/>
            <w:vAlign w:val="center"/>
          </w:tcPr>
          <w:p w14:paraId="26F172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VN-Product Sans" w:hAnsi="SVN-Product Sans" w:eastAsia="SVN-Product Sans" w:cs="SVN-Product Sans"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</w:pPr>
            <w:r>
              <w:rPr>
                <w:rFonts w:hint="default" w:ascii="SVN-Product Sans" w:hAnsi="SVN-Product Sans" w:eastAsia="SVN-Product Sans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VN-Product Sans" w:hAnsi="SVN-Product Sans" w:eastAsia="SVN-Product Sans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"https://www.kaggle.com/competitions/titanic/submissions" </w:instrText>
            </w:r>
            <w:r>
              <w:rPr>
                <w:rFonts w:hint="default" w:ascii="SVN-Product Sans" w:hAnsi="SVN-Product Sans" w:eastAsia="SVN-Product Sans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VN-Product Sans" w:hAnsi="SVN-Product Sans" w:eastAsia="SVN-Product Sans" w:cs="SVN-Product Sans"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  <w:t>0.78708</w:t>
            </w:r>
            <w:r>
              <w:rPr>
                <w:rFonts w:hint="default" w:ascii="SVN-Product Sans" w:hAnsi="SVN-Product Sans" w:eastAsia="SVN-Product Sans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595" w:type="pct"/>
            <w:tcBorders>
              <w:top w:val="single" w:color="1E4D78" w:themeColor="accent1" w:themeShade="7F" w:sz="12" w:space="0"/>
              <w:left w:val="single" w:color="1E4D78" w:themeColor="accent1" w:themeShade="7F" w:sz="12" w:space="0"/>
              <w:bottom w:val="single" w:color="1E4D78" w:themeColor="accent1" w:themeShade="7F" w:sz="12" w:space="0"/>
              <w:right w:val="single" w:color="1E4D78" w:themeColor="accent1" w:themeShade="7F" w:sz="12" w:space="0"/>
            </w:tcBorders>
            <w:shd w:val="clear" w:color="auto" w:fill="BDD6EE" w:themeFill="accent1" w:themeFillTint="66"/>
            <w:noWrap/>
            <w:vAlign w:val="bottom"/>
          </w:tcPr>
          <w:p w14:paraId="2D3F93D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SVN-Product Sans" w:hAnsi="SVN-Product Sans" w:eastAsia="SVN-Product Sans" w:cs="SVN-Product Sans"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</w:pPr>
            <w:r>
              <w:rPr>
                <w:rFonts w:hint="default" w:ascii="SVN-Product Sans" w:hAnsi="SVN-Product Sans" w:eastAsia="SVN-Product Sans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t>79.90%</w:t>
            </w:r>
          </w:p>
        </w:tc>
      </w:tr>
      <w:tr w14:paraId="345EED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76" w:type="pct"/>
            <w:tcBorders>
              <w:top w:val="single" w:color="1E4D78" w:themeColor="accent1" w:themeShade="7F" w:sz="12" w:space="0"/>
              <w:left w:val="single" w:color="1E4D78" w:themeColor="accent1" w:themeShade="7F" w:sz="12" w:space="0"/>
              <w:bottom w:val="single" w:color="1E4D78" w:themeColor="accent1" w:themeShade="7F" w:sz="12" w:space="0"/>
              <w:right w:val="single" w:color="1E4D78" w:themeColor="accent1" w:themeShade="7F" w:sz="12" w:space="0"/>
            </w:tcBorders>
            <w:shd w:val="clear" w:color="auto" w:fill="9CC2E5" w:themeFill="accent1" w:themeFillTint="99"/>
            <w:noWrap/>
            <w:vAlign w:val="bottom"/>
          </w:tcPr>
          <w:p w14:paraId="2D39717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VN-Product Sans" w:hAnsi="SVN-Product Sans" w:eastAsia="SVN-Product Sans" w:cs="SVN-Product Sans"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</w:pPr>
            <w:r>
              <w:rPr>
                <w:rFonts w:hint="default" w:ascii="SVN-Product Sans" w:hAnsi="SVN-Product Sans" w:eastAsia="SVN-Product Sans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t>LogisticRegressionCV</w:t>
            </w:r>
          </w:p>
        </w:tc>
        <w:tc>
          <w:tcPr>
            <w:tcW w:w="1228" w:type="pct"/>
            <w:tcBorders>
              <w:top w:val="single" w:color="1E4D78" w:themeColor="accent1" w:themeShade="7F" w:sz="12" w:space="0"/>
              <w:left w:val="single" w:color="1E4D78" w:themeColor="accent1" w:themeShade="7F" w:sz="12" w:space="0"/>
              <w:bottom w:val="single" w:color="1E4D78" w:themeColor="accent1" w:themeShade="7F" w:sz="12" w:space="0"/>
              <w:right w:val="single" w:color="1E4D78" w:themeColor="accent1" w:themeShade="7F" w:sz="12" w:space="0"/>
            </w:tcBorders>
            <w:shd w:val="clear" w:color="auto" w:fill="BDD6EE" w:themeFill="accent1" w:themeFillTint="66"/>
            <w:vAlign w:val="center"/>
          </w:tcPr>
          <w:p w14:paraId="5725A2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VN-Product Sans" w:hAnsi="SVN-Product Sans" w:eastAsia="SVN-Product Sans" w:cs="SVN-Product Sans"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</w:pPr>
            <w:r>
              <w:rPr>
                <w:rFonts w:hint="default" w:ascii="SVN-Product Sans" w:hAnsi="SVN-Product Sans" w:eastAsia="SVN-Product Sans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VN-Product Sans" w:hAnsi="SVN-Product Sans" w:eastAsia="SVN-Product Sans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"https://www.kaggle.com/competitions/titanic/submissions" </w:instrText>
            </w:r>
            <w:r>
              <w:rPr>
                <w:rFonts w:hint="default" w:ascii="SVN-Product Sans" w:hAnsi="SVN-Product Sans" w:eastAsia="SVN-Product Sans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VN-Product Sans" w:hAnsi="SVN-Product Sans" w:eastAsia="SVN-Product Sans" w:cs="SVN-Product Sans"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  <w:t>0.78708</w:t>
            </w:r>
            <w:r>
              <w:rPr>
                <w:rFonts w:hint="default" w:ascii="SVN-Product Sans" w:hAnsi="SVN-Product Sans" w:eastAsia="SVN-Product Sans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595" w:type="pct"/>
            <w:tcBorders>
              <w:top w:val="single" w:color="1E4D78" w:themeColor="accent1" w:themeShade="7F" w:sz="12" w:space="0"/>
              <w:left w:val="single" w:color="1E4D78" w:themeColor="accent1" w:themeShade="7F" w:sz="12" w:space="0"/>
              <w:bottom w:val="single" w:color="1E4D78" w:themeColor="accent1" w:themeShade="7F" w:sz="12" w:space="0"/>
              <w:right w:val="single" w:color="1E4D78" w:themeColor="accent1" w:themeShade="7F" w:sz="12" w:space="0"/>
            </w:tcBorders>
            <w:shd w:val="clear" w:color="auto" w:fill="BDD6EE" w:themeFill="accent1" w:themeFillTint="66"/>
            <w:noWrap/>
            <w:vAlign w:val="bottom"/>
          </w:tcPr>
          <w:p w14:paraId="25FA59A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SVN-Product Sans" w:hAnsi="SVN-Product Sans" w:eastAsia="SVN-Product Sans" w:cs="SVN-Product Sans"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</w:pPr>
            <w:r>
              <w:rPr>
                <w:rFonts w:hint="default" w:ascii="SVN-Product Sans" w:hAnsi="SVN-Product Sans" w:eastAsia="SVN-Product Sans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t>79.10%</w:t>
            </w:r>
          </w:p>
        </w:tc>
      </w:tr>
      <w:tr w14:paraId="159D77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176" w:type="pct"/>
            <w:tcBorders>
              <w:top w:val="single" w:color="1E4D78" w:themeColor="accent1" w:themeShade="7F" w:sz="12" w:space="0"/>
              <w:left w:val="single" w:color="1E4D78" w:themeColor="accent1" w:themeShade="7F" w:sz="12" w:space="0"/>
              <w:bottom w:val="single" w:color="1E4D78" w:themeColor="accent1" w:themeShade="7F" w:sz="12" w:space="0"/>
              <w:right w:val="single" w:color="1E4D78" w:themeColor="accent1" w:themeShade="7F" w:sz="12" w:space="0"/>
            </w:tcBorders>
            <w:shd w:val="clear" w:color="auto" w:fill="9CC2E5" w:themeFill="accent1" w:themeFillTint="99"/>
            <w:noWrap/>
            <w:vAlign w:val="bottom"/>
          </w:tcPr>
          <w:p w14:paraId="55866E0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VN-Product Sans" w:hAnsi="SVN-Product Sans" w:eastAsia="SVN-Product Sans" w:cs="SVN-Product Sans"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</w:pPr>
            <w:r>
              <w:rPr>
                <w:rFonts w:hint="default" w:ascii="SVN-Product Sans" w:hAnsi="SVN-Product Sans" w:eastAsia="SVN-Product Sans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t>RandomForestClassifier</w:t>
            </w:r>
          </w:p>
        </w:tc>
        <w:tc>
          <w:tcPr>
            <w:tcW w:w="1228" w:type="pct"/>
            <w:tcBorders>
              <w:top w:val="single" w:color="1E4D78" w:themeColor="accent1" w:themeShade="7F" w:sz="12" w:space="0"/>
              <w:left w:val="single" w:color="1E4D78" w:themeColor="accent1" w:themeShade="7F" w:sz="12" w:space="0"/>
              <w:bottom w:val="single" w:color="1E4D78" w:themeColor="accent1" w:themeShade="7F" w:sz="12" w:space="0"/>
              <w:right w:val="single" w:color="1E4D78" w:themeColor="accent1" w:themeShade="7F" w:sz="12" w:space="0"/>
            </w:tcBorders>
            <w:shd w:val="clear" w:color="auto" w:fill="BDD6EE" w:themeFill="accent1" w:themeFillTint="66"/>
            <w:vAlign w:val="center"/>
          </w:tcPr>
          <w:p w14:paraId="1C6754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VN-Product Sans" w:hAnsi="SVN-Product Sans" w:eastAsia="SVN-Product Sans" w:cs="SVN-Product Sans"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</w:pPr>
            <w:r>
              <w:rPr>
                <w:rFonts w:hint="default" w:ascii="SVN-Product Sans" w:hAnsi="SVN-Product Sans" w:eastAsia="SVN-Product Sans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VN-Product Sans" w:hAnsi="SVN-Product Sans" w:eastAsia="SVN-Product Sans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"https://www.kaggle.com/competitions/titanic/submissions" </w:instrText>
            </w:r>
            <w:r>
              <w:rPr>
                <w:rFonts w:hint="default" w:ascii="SVN-Product Sans" w:hAnsi="SVN-Product Sans" w:eastAsia="SVN-Product Sans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VN-Product Sans" w:hAnsi="SVN-Product Sans" w:eastAsia="SVN-Product Sans" w:cs="SVN-Product Sans"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  <w:t>0.73923</w:t>
            </w:r>
            <w:r>
              <w:rPr>
                <w:rFonts w:hint="default" w:ascii="SVN-Product Sans" w:hAnsi="SVN-Product Sans" w:eastAsia="SVN-Product Sans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595" w:type="pct"/>
            <w:tcBorders>
              <w:top w:val="single" w:color="1E4D78" w:themeColor="accent1" w:themeShade="7F" w:sz="12" w:space="0"/>
              <w:left w:val="single" w:color="1E4D78" w:themeColor="accent1" w:themeShade="7F" w:sz="12" w:space="0"/>
              <w:bottom w:val="single" w:color="1E4D78" w:themeColor="accent1" w:themeShade="7F" w:sz="12" w:space="0"/>
              <w:right w:val="single" w:color="1E4D78" w:themeColor="accent1" w:themeShade="7F" w:sz="12" w:space="0"/>
            </w:tcBorders>
            <w:shd w:val="clear" w:color="auto" w:fill="BDD6EE" w:themeFill="accent1" w:themeFillTint="66"/>
            <w:noWrap/>
            <w:vAlign w:val="bottom"/>
          </w:tcPr>
          <w:p w14:paraId="2450DF9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SVN-Product Sans" w:hAnsi="SVN-Product Sans" w:eastAsia="SVN-Product Sans" w:cs="SVN-Product Sans"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</w:pPr>
            <w:r>
              <w:rPr>
                <w:rFonts w:hint="default" w:ascii="SVN-Product Sans" w:hAnsi="SVN-Product Sans" w:eastAsia="SVN-Product Sans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t>81.58%</w:t>
            </w:r>
          </w:p>
        </w:tc>
      </w:tr>
      <w:tr w14:paraId="658369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176" w:type="pct"/>
            <w:tcBorders>
              <w:top w:val="single" w:color="1E4D78" w:themeColor="accent1" w:themeShade="7F" w:sz="12" w:space="0"/>
              <w:left w:val="single" w:color="1E4D78" w:themeColor="accent1" w:themeShade="7F" w:sz="12" w:space="0"/>
              <w:bottom w:val="single" w:color="1E4D78" w:themeColor="accent1" w:themeShade="7F" w:sz="12" w:space="0"/>
              <w:right w:val="single" w:color="1E4D78" w:themeColor="accent1" w:themeShade="7F" w:sz="12" w:space="0"/>
            </w:tcBorders>
            <w:shd w:val="clear" w:color="auto" w:fill="9CC2E5" w:themeFill="accent1" w:themeFillTint="99"/>
            <w:noWrap/>
            <w:vAlign w:val="center"/>
          </w:tcPr>
          <w:p w14:paraId="39ABAF5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VN-Product Sans" w:hAnsi="SVN-Product Sans" w:eastAsia="SVN-Product Sans" w:cs="SVN-Product Sans"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</w:pPr>
            <w:r>
              <w:rPr>
                <w:rFonts w:hint="default" w:ascii="SVN-Product Sans" w:hAnsi="SVN-Product Sans" w:eastAsia="SVN-Product Sans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t>GradientBoostingClassifier</w:t>
            </w:r>
          </w:p>
        </w:tc>
        <w:tc>
          <w:tcPr>
            <w:tcW w:w="1228" w:type="pct"/>
            <w:tcBorders>
              <w:top w:val="single" w:color="1E4D78" w:themeColor="accent1" w:themeShade="7F" w:sz="12" w:space="0"/>
              <w:left w:val="single" w:color="1E4D78" w:themeColor="accent1" w:themeShade="7F" w:sz="12" w:space="0"/>
              <w:bottom w:val="single" w:color="1E4D78" w:themeColor="accent1" w:themeShade="7F" w:sz="12" w:space="0"/>
              <w:right w:val="single" w:color="1E4D78" w:themeColor="accent1" w:themeShade="7F" w:sz="12" w:space="0"/>
            </w:tcBorders>
            <w:shd w:val="clear" w:color="auto" w:fill="BDD6EE" w:themeFill="accent1" w:themeFillTint="66"/>
            <w:vAlign w:val="center"/>
          </w:tcPr>
          <w:p w14:paraId="125845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VN-Product Sans" w:hAnsi="SVN-Product Sans" w:eastAsia="SVN-Product Sans" w:cs="SVN-Product Sans"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</w:pPr>
            <w:r>
              <w:rPr>
                <w:rFonts w:hint="default" w:ascii="SVN-Product Sans" w:hAnsi="SVN-Product Sans" w:eastAsia="SVN-Product Sans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t>0.76555</w:t>
            </w:r>
          </w:p>
        </w:tc>
        <w:tc>
          <w:tcPr>
            <w:tcW w:w="1595" w:type="pct"/>
            <w:tcBorders>
              <w:top w:val="single" w:color="1E4D78" w:themeColor="accent1" w:themeShade="7F" w:sz="12" w:space="0"/>
              <w:left w:val="single" w:color="1E4D78" w:themeColor="accent1" w:themeShade="7F" w:sz="12" w:space="0"/>
              <w:bottom w:val="single" w:color="1E4D78" w:themeColor="accent1" w:themeShade="7F" w:sz="12" w:space="0"/>
              <w:right w:val="single" w:color="1E4D78" w:themeColor="accent1" w:themeShade="7F" w:sz="12" w:space="0"/>
            </w:tcBorders>
            <w:shd w:val="clear" w:color="auto" w:fill="BDD6EE" w:themeFill="accent1" w:themeFillTint="66"/>
            <w:noWrap/>
            <w:vAlign w:val="bottom"/>
          </w:tcPr>
          <w:p w14:paraId="1F21DAB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SVN-Product Sans" w:hAnsi="SVN-Product Sans" w:eastAsia="SVN-Product Sans" w:cs="SVN-Product Sans"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</w:pPr>
            <w:r>
              <w:rPr>
                <w:rFonts w:hint="default" w:ascii="SVN-Product Sans" w:hAnsi="SVN-Product Sans" w:eastAsia="SVN-Product Sans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t>82.37%</w:t>
            </w:r>
          </w:p>
        </w:tc>
      </w:tr>
    </w:tbl>
    <w:p w14:paraId="25510DC3">
      <w:pPr>
        <w:jc w:val="both"/>
        <w:rPr>
          <w:rFonts w:hint="default"/>
          <w:b/>
          <w:bCs/>
          <w:color w:val="2E75B6" w:themeColor="accent1" w:themeShade="BF"/>
          <w:lang w:val="en-US"/>
        </w:rPr>
      </w:pPr>
    </w:p>
    <w:p w14:paraId="57D5E015">
      <w:pPr>
        <w:jc w:val="both"/>
        <w:rPr>
          <w:rFonts w:hint="default"/>
          <w:color w:val="2E75B6" w:themeColor="accent1" w:themeShade="BF"/>
          <w:lang w:val="en-US"/>
        </w:rPr>
      </w:pPr>
      <w:r>
        <w:rPr>
          <w:rFonts w:hint="default"/>
          <w:b/>
          <w:bCs/>
          <w:color w:val="2E75B6" w:themeColor="accent1" w:themeShade="BF"/>
          <w:lang w:val="en-US"/>
        </w:rPr>
        <w:t>Ex2:</w:t>
      </w:r>
      <w:r>
        <w:rPr>
          <w:rFonts w:hint="default"/>
          <w:color w:val="2E75B6" w:themeColor="accent1" w:themeShade="BF"/>
          <w:lang w:val="en-US"/>
        </w:rPr>
        <w:t xml:space="preserve"> Label Encoding</w:t>
      </w:r>
    </w:p>
    <w:tbl>
      <w:tblPr>
        <w:tblStyle w:val="3"/>
        <w:tblW w:w="4738" w:type="pct"/>
        <w:tblInd w:w="169" w:type="dxa"/>
        <w:tblBorders>
          <w:top w:val="single" w:color="1E4D78" w:themeColor="accent1" w:themeShade="7F" w:sz="12" w:space="0"/>
          <w:left w:val="single" w:color="1E4D78" w:themeColor="accent1" w:themeShade="7F" w:sz="12" w:space="0"/>
          <w:bottom w:val="single" w:color="1E4D78" w:themeColor="accent1" w:themeShade="7F" w:sz="12" w:space="0"/>
          <w:right w:val="single" w:color="1E4D78" w:themeColor="accent1" w:themeShade="7F" w:sz="12" w:space="0"/>
          <w:insideH w:val="single" w:color="1E4D78" w:themeColor="accent1" w:themeShade="7F" w:sz="12" w:space="0"/>
          <w:insideV w:val="single" w:color="1E4D78" w:themeColor="accent1" w:themeShade="7F" w:sz="12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226"/>
        <w:gridCol w:w="1578"/>
      </w:tblGrid>
      <w:tr w14:paraId="251F74AE">
        <w:tblPrEx>
          <w:tblBorders>
            <w:top w:val="single" w:color="1E4D78" w:themeColor="accent1" w:themeShade="7F" w:sz="12" w:space="0"/>
            <w:left w:val="single" w:color="1E4D78" w:themeColor="accent1" w:themeShade="7F" w:sz="12" w:space="0"/>
            <w:bottom w:val="single" w:color="1E4D78" w:themeColor="accent1" w:themeShade="7F" w:sz="12" w:space="0"/>
            <w:right w:val="single" w:color="1E4D78" w:themeColor="accent1" w:themeShade="7F" w:sz="12" w:space="0"/>
            <w:insideH w:val="single" w:color="1E4D78" w:themeColor="accent1" w:themeShade="7F" w:sz="12" w:space="0"/>
            <w:insideV w:val="single" w:color="1E4D78" w:themeColor="accent1" w:themeShade="7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172" w:type="pct"/>
            <w:tcBorders>
              <w:tl2br w:val="nil"/>
              <w:tr2bl w:val="nil"/>
            </w:tcBorders>
            <w:shd w:val="clear" w:color="auto" w:fill="9CC2E5" w:themeFill="accent1" w:themeFillTint="99"/>
            <w:noWrap/>
            <w:vAlign w:val="bottom"/>
          </w:tcPr>
          <w:p w14:paraId="19ADCD4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VN-Product Sans" w:hAnsi="SVN-Product Sans" w:eastAsia="Aptos Narrow" w:cs="SVN-Product Sans"/>
                <w:b/>
                <w:bCs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</w:pPr>
            <w:r>
              <w:rPr>
                <w:rFonts w:hint="default" w:ascii="SVN-Product Sans" w:hAnsi="SVN-Product Sans" w:eastAsia="Aptos Narrow" w:cs="SVN-Product Sans"/>
                <w:b/>
                <w:bCs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t>Baseline</w:t>
            </w:r>
          </w:p>
        </w:tc>
        <w:tc>
          <w:tcPr>
            <w:tcW w:w="1236" w:type="pct"/>
            <w:tcBorders>
              <w:tl2br w:val="nil"/>
              <w:tr2bl w:val="nil"/>
            </w:tcBorders>
            <w:shd w:val="clear" w:color="auto" w:fill="9CC2E5" w:themeFill="accent1" w:themeFillTint="99"/>
            <w:noWrap/>
            <w:vAlign w:val="bottom"/>
          </w:tcPr>
          <w:p w14:paraId="1257E23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VN-Product Sans" w:hAnsi="SVN-Product Sans" w:eastAsia="Aptos Narrow" w:cs="SVN-Product Sans"/>
                <w:b/>
                <w:bCs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</w:pPr>
            <w:r>
              <w:rPr>
                <w:rFonts w:hint="default" w:ascii="SVN-Product Sans" w:hAnsi="SVN-Product Sans" w:eastAsia="Aptos Narrow" w:cs="SVN-Product Sans"/>
                <w:b/>
                <w:bCs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t>Kaggle Score</w:t>
            </w:r>
          </w:p>
        </w:tc>
        <w:tc>
          <w:tcPr>
            <w:tcW w:w="1591" w:type="pct"/>
            <w:tcBorders>
              <w:tl2br w:val="nil"/>
              <w:tr2bl w:val="nil"/>
            </w:tcBorders>
            <w:shd w:val="clear" w:color="auto" w:fill="9CC2E5" w:themeFill="accent1" w:themeFillTint="99"/>
            <w:noWrap/>
            <w:vAlign w:val="bottom"/>
          </w:tcPr>
          <w:p w14:paraId="69C340B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SVN-Product Sans" w:hAnsi="SVN-Product Sans" w:eastAsia="Aptos Narrow" w:cs="SVN-Product Sans"/>
                <w:b/>
                <w:bCs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</w:pPr>
            <w:r>
              <w:rPr>
                <w:rFonts w:hint="default" w:ascii="SVN-Product Sans" w:hAnsi="SVN-Product Sans" w:eastAsia="Aptos Narrow" w:cs="SVN-Product Sans"/>
                <w:b/>
                <w:bCs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t>accuracy</w:t>
            </w:r>
          </w:p>
        </w:tc>
      </w:tr>
      <w:tr w14:paraId="34BA3859">
        <w:tblPrEx>
          <w:tblBorders>
            <w:top w:val="single" w:color="1E4D78" w:themeColor="accent1" w:themeShade="7F" w:sz="12" w:space="0"/>
            <w:left w:val="single" w:color="1E4D78" w:themeColor="accent1" w:themeShade="7F" w:sz="12" w:space="0"/>
            <w:bottom w:val="single" w:color="1E4D78" w:themeColor="accent1" w:themeShade="7F" w:sz="12" w:space="0"/>
            <w:right w:val="single" w:color="1E4D78" w:themeColor="accent1" w:themeShade="7F" w:sz="12" w:space="0"/>
            <w:insideH w:val="single" w:color="1E4D78" w:themeColor="accent1" w:themeShade="7F" w:sz="12" w:space="0"/>
            <w:insideV w:val="single" w:color="1E4D78" w:themeColor="accent1" w:themeShade="7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172" w:type="pct"/>
            <w:tcBorders>
              <w:tl2br w:val="nil"/>
              <w:tr2bl w:val="nil"/>
            </w:tcBorders>
            <w:shd w:val="clear" w:color="auto" w:fill="9CC2E5" w:themeFill="accent1" w:themeFillTint="99"/>
            <w:noWrap/>
            <w:vAlign w:val="bottom"/>
          </w:tcPr>
          <w:p w14:paraId="4D545B7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</w:pPr>
            <w:r>
              <w:rPr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t>LogisticRegression</w:t>
            </w:r>
          </w:p>
        </w:tc>
        <w:tc>
          <w:tcPr>
            <w:tcW w:w="1236" w:type="pct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 w14:paraId="14F534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</w:pPr>
            <w:r>
              <w:rPr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"https://www.kaggle.com/competitions/titanic/submissions" </w:instrText>
            </w:r>
            <w:r>
              <w:rPr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  <w:t>0.75837</w:t>
            </w:r>
            <w:r>
              <w:rPr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591" w:type="pct"/>
            <w:tcBorders>
              <w:tl2br w:val="nil"/>
              <w:tr2bl w:val="nil"/>
            </w:tcBorders>
            <w:shd w:val="clear" w:color="auto" w:fill="BDD6EE" w:themeFill="accent1" w:themeFillTint="66"/>
            <w:noWrap/>
            <w:vAlign w:val="bottom"/>
          </w:tcPr>
          <w:p w14:paraId="4082D35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</w:pPr>
            <w:r>
              <w:rPr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t>81.48%</w:t>
            </w:r>
          </w:p>
        </w:tc>
      </w:tr>
      <w:tr w14:paraId="407FE13E">
        <w:tblPrEx>
          <w:tblBorders>
            <w:top w:val="single" w:color="1E4D78" w:themeColor="accent1" w:themeShade="7F" w:sz="12" w:space="0"/>
            <w:left w:val="single" w:color="1E4D78" w:themeColor="accent1" w:themeShade="7F" w:sz="12" w:space="0"/>
            <w:bottom w:val="single" w:color="1E4D78" w:themeColor="accent1" w:themeShade="7F" w:sz="12" w:space="0"/>
            <w:right w:val="single" w:color="1E4D78" w:themeColor="accent1" w:themeShade="7F" w:sz="12" w:space="0"/>
            <w:insideH w:val="single" w:color="1E4D78" w:themeColor="accent1" w:themeShade="7F" w:sz="12" w:space="0"/>
            <w:insideV w:val="single" w:color="1E4D78" w:themeColor="accent1" w:themeShade="7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172" w:type="pct"/>
            <w:tcBorders>
              <w:tl2br w:val="nil"/>
              <w:tr2bl w:val="nil"/>
            </w:tcBorders>
            <w:shd w:val="clear" w:color="auto" w:fill="9CC2E5" w:themeFill="accent1" w:themeFillTint="99"/>
            <w:noWrap/>
            <w:vAlign w:val="bottom"/>
          </w:tcPr>
          <w:p w14:paraId="1299C6F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</w:pPr>
            <w:r>
              <w:rPr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t>LogisticRegressionCV</w:t>
            </w:r>
          </w:p>
        </w:tc>
        <w:tc>
          <w:tcPr>
            <w:tcW w:w="1236" w:type="pct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 w14:paraId="5CA046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</w:pPr>
            <w:r>
              <w:rPr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"https://www.kaggle.com/competitions/titanic/submissions" </w:instrText>
            </w:r>
            <w:r>
              <w:rPr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  <w:t>0.78468</w:t>
            </w:r>
            <w:r>
              <w:rPr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591" w:type="pct"/>
            <w:tcBorders>
              <w:tl2br w:val="nil"/>
              <w:tr2bl w:val="nil"/>
            </w:tcBorders>
            <w:shd w:val="clear" w:color="auto" w:fill="BDD6EE" w:themeFill="accent1" w:themeFillTint="66"/>
            <w:noWrap/>
            <w:vAlign w:val="bottom"/>
          </w:tcPr>
          <w:p w14:paraId="0927357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</w:pPr>
            <w:r>
              <w:rPr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t>81.26%</w:t>
            </w:r>
          </w:p>
        </w:tc>
      </w:tr>
      <w:tr w14:paraId="44DAE506">
        <w:tblPrEx>
          <w:tblBorders>
            <w:top w:val="single" w:color="1E4D78" w:themeColor="accent1" w:themeShade="7F" w:sz="12" w:space="0"/>
            <w:left w:val="single" w:color="1E4D78" w:themeColor="accent1" w:themeShade="7F" w:sz="12" w:space="0"/>
            <w:bottom w:val="single" w:color="1E4D78" w:themeColor="accent1" w:themeShade="7F" w:sz="12" w:space="0"/>
            <w:right w:val="single" w:color="1E4D78" w:themeColor="accent1" w:themeShade="7F" w:sz="12" w:space="0"/>
            <w:insideH w:val="single" w:color="1E4D78" w:themeColor="accent1" w:themeShade="7F" w:sz="12" w:space="0"/>
            <w:insideV w:val="single" w:color="1E4D78" w:themeColor="accent1" w:themeShade="7F" w:sz="12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172" w:type="pct"/>
            <w:tcBorders>
              <w:tl2br w:val="nil"/>
              <w:tr2bl w:val="nil"/>
            </w:tcBorders>
            <w:shd w:val="clear" w:color="auto" w:fill="9CC2E5" w:themeFill="accent1" w:themeFillTint="99"/>
            <w:noWrap/>
            <w:vAlign w:val="bottom"/>
          </w:tcPr>
          <w:p w14:paraId="6B37CA7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</w:pPr>
            <w:r>
              <w:rPr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t>RandomForestClassifier</w:t>
            </w:r>
          </w:p>
        </w:tc>
        <w:tc>
          <w:tcPr>
            <w:tcW w:w="1236" w:type="pct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 w14:paraId="6188E3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</w:pPr>
            <w:r>
              <w:rPr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"https://www.kaggle.com/competitions/titanic/submissions" </w:instrText>
            </w:r>
            <w:r>
              <w:rPr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  <w:t>0.77033</w:t>
            </w:r>
            <w:r>
              <w:rPr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591" w:type="pct"/>
            <w:tcBorders>
              <w:tl2br w:val="nil"/>
              <w:tr2bl w:val="nil"/>
            </w:tcBorders>
            <w:shd w:val="clear" w:color="auto" w:fill="BDD6EE" w:themeFill="accent1" w:themeFillTint="66"/>
            <w:noWrap/>
            <w:vAlign w:val="bottom"/>
          </w:tcPr>
          <w:p w14:paraId="3730544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</w:pPr>
            <w:r>
              <w:rPr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t>81.03%</w:t>
            </w:r>
          </w:p>
        </w:tc>
      </w:tr>
      <w:tr w14:paraId="4A2DDA71">
        <w:tblPrEx>
          <w:tblBorders>
            <w:top w:val="single" w:color="1E4D78" w:themeColor="accent1" w:themeShade="7F" w:sz="12" w:space="0"/>
            <w:left w:val="single" w:color="1E4D78" w:themeColor="accent1" w:themeShade="7F" w:sz="12" w:space="0"/>
            <w:bottom w:val="single" w:color="1E4D78" w:themeColor="accent1" w:themeShade="7F" w:sz="12" w:space="0"/>
            <w:right w:val="single" w:color="1E4D78" w:themeColor="accent1" w:themeShade="7F" w:sz="12" w:space="0"/>
            <w:insideH w:val="single" w:color="1E4D78" w:themeColor="accent1" w:themeShade="7F" w:sz="12" w:space="0"/>
            <w:insideV w:val="single" w:color="1E4D78" w:themeColor="accent1" w:themeShade="7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172" w:type="pct"/>
            <w:tcBorders>
              <w:tl2br w:val="nil"/>
              <w:tr2bl w:val="nil"/>
            </w:tcBorders>
            <w:shd w:val="clear" w:color="auto" w:fill="9CC2E5" w:themeFill="accent1" w:themeFillTint="99"/>
            <w:noWrap/>
            <w:vAlign w:val="center"/>
          </w:tcPr>
          <w:p w14:paraId="6F63ED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</w:pPr>
            <w:r>
              <w:rPr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t>GradientBoostingClassifier</w:t>
            </w:r>
          </w:p>
        </w:tc>
        <w:tc>
          <w:tcPr>
            <w:tcW w:w="1236" w:type="pct"/>
            <w:tcBorders>
              <w:tl2br w:val="nil"/>
              <w:tr2bl w:val="nil"/>
            </w:tcBorders>
            <w:shd w:val="clear" w:color="auto" w:fill="BDD6EE" w:themeFill="accent1" w:themeFillTint="66"/>
            <w:vAlign w:val="center"/>
          </w:tcPr>
          <w:p w14:paraId="1C2ED6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</w:pPr>
            <w:r>
              <w:rPr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"https://www.kaggle.com/competitions/titanic/submissions" </w:instrText>
            </w:r>
            <w:r>
              <w:rPr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  <w:t>0.76794</w:t>
            </w:r>
            <w:r>
              <w:rPr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591" w:type="pct"/>
            <w:tcBorders>
              <w:tl2br w:val="nil"/>
              <w:tr2bl w:val="nil"/>
            </w:tcBorders>
            <w:shd w:val="clear" w:color="auto" w:fill="BDD6EE" w:themeFill="accent1" w:themeFillTint="66"/>
            <w:noWrap/>
            <w:vAlign w:val="bottom"/>
          </w:tcPr>
          <w:p w14:paraId="0AB5183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sz w:val="16"/>
                <w:szCs w:val="16"/>
                <w:u w:val="none"/>
              </w:rPr>
            </w:pPr>
            <w:r>
              <w:rPr>
                <w:rFonts w:hint="default" w:ascii="SVN-Product Sans" w:hAnsi="SVN-Product Sans" w:eastAsia="Aptos Narrow" w:cs="SVN-Product Sans"/>
                <w:i w:val="0"/>
                <w:iCs w:val="0"/>
                <w:color w:val="1F4E79" w:themeColor="accent1" w:themeShade="80"/>
                <w:kern w:val="0"/>
                <w:sz w:val="16"/>
                <w:szCs w:val="16"/>
                <w:u w:val="none"/>
                <w:lang w:val="en-US" w:eastAsia="zh-CN" w:bidi="ar"/>
              </w:rPr>
              <w:t>82.71%</w:t>
            </w:r>
          </w:p>
        </w:tc>
      </w:tr>
    </w:tbl>
    <w:p w14:paraId="49A10683">
      <w:pPr>
        <w:jc w:val="both"/>
        <w:rPr>
          <w:rFonts w:hint="default"/>
          <w:color w:val="2E75B6" w:themeColor="accent1" w:themeShade="BF"/>
          <w:lang w:val="en-US"/>
        </w:rPr>
      </w:pPr>
    </w:p>
    <w:p w14:paraId="27C8A2E1">
      <w:pPr>
        <w:jc w:val="center"/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28"/>
          <w:szCs w:val="28"/>
          <w:u w:val="single"/>
          <w:lang w:val="en-US"/>
        </w:rPr>
        <w:t>Result</w:t>
      </w:r>
    </w:p>
    <w:p w14:paraId="720F2049">
      <w:pPr>
        <w:jc w:val="both"/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21"/>
          <w:szCs w:val="21"/>
          <w:lang w:val="en-US"/>
        </w:rPr>
      </w:pPr>
      <w:r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21"/>
          <w:szCs w:val="21"/>
          <w:lang w:val="en-US"/>
        </w:rPr>
        <w:t xml:space="preserve">Best Model: </w:t>
      </w:r>
    </w:p>
    <w:p w14:paraId="6924AB29">
      <w:pPr>
        <w:jc w:val="both"/>
        <w:rPr>
          <w:rFonts w:hint="default" w:ascii="MS Reference Sans Serif" w:hAnsi="MS Reference Sans Serif" w:cs="MS Reference Sans Serif"/>
          <w:b w:val="0"/>
          <w:bCs w:val="0"/>
          <w:color w:val="2E75B6" w:themeColor="accent1" w:themeShade="BF"/>
          <w:sz w:val="21"/>
          <w:szCs w:val="21"/>
          <w:lang w:val="en-US"/>
        </w:rPr>
      </w:pPr>
      <w:r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21"/>
          <w:szCs w:val="21"/>
          <w:lang w:val="en-US"/>
        </w:rPr>
        <w:tab/>
      </w:r>
      <w:r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21"/>
          <w:szCs w:val="21"/>
          <w:lang w:val="en-US"/>
        </w:rPr>
        <w:t xml:space="preserve">- </w:t>
      </w:r>
      <w:r>
        <w:rPr>
          <w:rFonts w:hint="default" w:ascii="MS Reference Sans Serif" w:hAnsi="MS Reference Sans Serif" w:cs="MS Reference Sans Serif"/>
          <w:b w:val="0"/>
          <w:bCs w:val="0"/>
          <w:color w:val="2E75B6" w:themeColor="accent1" w:themeShade="BF"/>
          <w:sz w:val="21"/>
          <w:szCs w:val="21"/>
          <w:lang w:val="en-US"/>
        </w:rPr>
        <w:t>Logistic Regression.</w:t>
      </w:r>
    </w:p>
    <w:p w14:paraId="5AA003D0">
      <w:pPr>
        <w:jc w:val="both"/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21"/>
          <w:szCs w:val="21"/>
          <w:lang w:val="en-US"/>
        </w:rPr>
      </w:pPr>
      <w:r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21"/>
          <w:szCs w:val="21"/>
          <w:lang w:val="en-US"/>
        </w:rPr>
        <w:t>Best Fearture Engineering method:</w:t>
      </w:r>
    </w:p>
    <w:p w14:paraId="37D501B2">
      <w:pPr>
        <w:jc w:val="both"/>
        <w:rPr>
          <w:rFonts w:hint="default" w:ascii="MS Reference Sans Serif" w:hAnsi="MS Reference Sans Serif" w:cs="MS Reference Sans Serif"/>
          <w:b w:val="0"/>
          <w:bCs w:val="0"/>
          <w:color w:val="2E75B6" w:themeColor="accent1" w:themeShade="BF"/>
          <w:sz w:val="20"/>
          <w:szCs w:val="20"/>
          <w:lang w:val="en-US"/>
        </w:rPr>
      </w:pPr>
      <w:r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28"/>
          <w:szCs w:val="28"/>
          <w:lang w:val="en-US"/>
        </w:rPr>
        <w:tab/>
      </w:r>
      <w:r>
        <w:rPr>
          <w:rFonts w:hint="default" w:ascii="MS Reference Sans Serif" w:hAnsi="MS Reference Sans Serif" w:cs="MS Reference Sans Serif"/>
          <w:b w:val="0"/>
          <w:bCs w:val="0"/>
          <w:color w:val="2E75B6" w:themeColor="accent1" w:themeShade="BF"/>
          <w:sz w:val="20"/>
          <w:szCs w:val="20"/>
          <w:lang w:val="en-US"/>
        </w:rPr>
        <w:t>- One-hot Encoding.</w:t>
      </w:r>
    </w:p>
    <w:p w14:paraId="472AB08A">
      <w:pPr>
        <w:jc w:val="both"/>
        <w:rPr>
          <w:rFonts w:hint="default" w:ascii="MS Reference Sans Serif" w:hAnsi="MS Reference Sans Serif" w:cs="MS Reference Sans Serif"/>
          <w:b w:val="0"/>
          <w:bCs w:val="0"/>
          <w:color w:val="2E75B6" w:themeColor="accent1" w:themeShade="BF"/>
          <w:sz w:val="20"/>
          <w:szCs w:val="20"/>
          <w:lang w:val="en-US"/>
        </w:rPr>
      </w:pPr>
      <w:r>
        <w:rPr>
          <w:rFonts w:hint="default" w:ascii="MS Reference Sans Serif" w:hAnsi="MS Reference Sans Serif" w:cs="MS Reference Sans Serif"/>
          <w:b/>
          <w:bCs/>
          <w:color w:val="2E75B6" w:themeColor="accent1" w:themeShade="BF"/>
          <w:sz w:val="20"/>
          <w:szCs w:val="20"/>
          <w:lang w:val="en-US"/>
        </w:rPr>
        <w:t>Prove</w:t>
      </w:r>
      <w:r>
        <w:rPr>
          <w:rFonts w:hint="default" w:ascii="MS Reference Sans Serif" w:hAnsi="MS Reference Sans Serif" w:cs="MS Reference Sans Serif"/>
          <w:b w:val="0"/>
          <w:bCs w:val="0"/>
          <w:color w:val="2E75B6" w:themeColor="accent1" w:themeShade="BF"/>
          <w:sz w:val="20"/>
          <w:szCs w:val="20"/>
          <w:lang w:val="en-US"/>
        </w:rPr>
        <w:t>:</w:t>
      </w:r>
    </w:p>
    <w:p w14:paraId="469D2814">
      <w:pPr>
        <w:jc w:val="center"/>
        <w:rPr>
          <w:rFonts w:hint="default" w:ascii="MS Reference Sans Serif" w:hAnsi="MS Reference Sans Serif" w:cs="MS Reference Sans Serif"/>
          <w:b w:val="0"/>
          <w:bCs w:val="0"/>
          <w:color w:val="2E75B6" w:themeColor="accent1" w:themeShade="BF"/>
          <w:sz w:val="20"/>
          <w:szCs w:val="20"/>
          <w:lang w:val="en-US"/>
        </w:rPr>
      </w:pPr>
      <w:r>
        <w:rPr>
          <w:color w:val="2E75B6" w:themeColor="accent1" w:themeShade="BF"/>
        </w:rPr>
        <w:drawing>
          <wp:inline distT="0" distB="0" distL="114300" distR="114300">
            <wp:extent cx="3121660" cy="287020"/>
            <wp:effectExtent l="0" t="0" r="2540" b="2540"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6838" w:h="11906" w:orient="landscape"/>
      <w:pgMar w:top="360" w:right="432" w:bottom="360" w:left="432" w:header="720" w:footer="720" w:gutter="0"/>
      <w:pgBorders>
        <w:top w:val="dashDotStroked" w:color="1F4E79" w:sz="48" w:space="1"/>
        <w:left w:val="dashDotStroked" w:color="1F4E79" w:sz="48" w:space="4"/>
        <w:bottom w:val="dashDotStroked" w:color="1F4E79" w:sz="48" w:space="1"/>
        <w:right w:val="dashDotStroked" w:color="1F4E79" w:sz="48" w:space="4"/>
      </w:pgBorders>
      <w:cols w:equalWidth="0" w:num="3">
        <w:col w:w="5017" w:space="425"/>
        <w:col w:w="5089" w:space="425"/>
        <w:col w:w="5017"/>
      </w:cols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SVN-Product Sans">
    <w:panose1 w:val="020B0403030502040203"/>
    <w:charset w:val="00"/>
    <w:family w:val="auto"/>
    <w:pitch w:val="default"/>
    <w:sig w:usb0="80000287" w:usb1="00000010" w:usb2="00000000" w:usb3="00000000" w:csb0="2000019F" w:csb1="00000000"/>
  </w:font>
  <w:font w:name="Aptos Narro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isplayBackgroundShape w:val="1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FA7FEF"/>
    <w:rsid w:val="2A504140"/>
    <w:rsid w:val="2B8509F5"/>
    <w:rsid w:val="42F11987"/>
    <w:rsid w:val="466A4523"/>
    <w:rsid w:val="4A084DA4"/>
    <w:rsid w:val="581D2D43"/>
    <w:rsid w:val="5C011E6B"/>
    <w:rsid w:val="61951CE5"/>
    <w:rsid w:val="734153E5"/>
    <w:rsid w:val="74FC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WindowsApps\ZhuhaiKingsoftOfficeSoftw.WPSOffice2019_12.2.23149.0_x86__924xes6e8q1tw\12.2.0.2314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150</Words>
  <Characters>682</Characters>
  <Lines>0</Lines>
  <Paragraphs>0</Paragraphs>
  <TotalTime>1</TotalTime>
  <ScaleCrop>false</ScaleCrop>
  <LinksUpToDate>false</LinksUpToDate>
  <CharactersWithSpaces>1004</CharactersWithSpaces>
  <Application>WPS Office_12.2.0.23149_F1E327BC-269C-435d-A152-05C5408002CA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2025-10-23T09:44:00Z</dcterms:created>
  <dc:creator>Trần Đại Thắng</dc:creator>
  <cp:lastModifiedBy>Trần Đại Thắng</cp:lastModifiedBy>
  <dcterms:modified xsi:type="dcterms:W3CDTF">2025-10-24T13:57:04Z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2057-12.2.0.23149</vt:lpwstr>
  </property>
  <property fmtid="{D5CDD505-2E9C-101B-9397-08002B2CF9AE}" pid="3" name="ICV">
    <vt:lpwstr>1707E322A6844FB597D794306067D8F1_11</vt:lpwstr>
  </property>
</Properties>
</file>